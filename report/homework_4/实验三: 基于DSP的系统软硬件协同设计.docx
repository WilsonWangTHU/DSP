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default" w:ascii="Courier New" w:hAnsi="Courier New" w:cs="Courier New"/>
          <w:b/>
          <w:bCs/>
          <w:sz w:val="28"/>
          <w:szCs w:val="28"/>
        </w:rPr>
      </w:pPr>
      <w:r>
        <w:rPr>
          <w:rFonts w:hint="default" w:ascii="Courier New" w:hAnsi="Courier New" w:cs="Courier New"/>
          <w:b/>
          <w:bCs/>
          <w:sz w:val="28"/>
          <w:szCs w:val="28"/>
        </w:rPr>
        <w:t>实验四 定点 DSP</w:t>
      </w:r>
      <w:r>
        <w:rPr>
          <w:rFonts w:hint="default" w:ascii="Courier New" w:hAnsi="Courier New" w:cs="Courier New"/>
          <w:b/>
          <w:bCs/>
          <w:sz w:val="28"/>
          <w:szCs w:val="28"/>
        </w:rPr>
        <w:t xml:space="preserve"> </w:t>
      </w:r>
      <w:r>
        <w:rPr>
          <w:rFonts w:hint="default" w:ascii="Courier New" w:hAnsi="Courier New" w:cs="Courier New"/>
          <w:b/>
          <w:bCs/>
          <w:sz w:val="28"/>
          <w:szCs w:val="28"/>
        </w:rPr>
        <w:t>程序设计优化</w:t>
      </w:r>
    </w:p>
    <w:p>
      <w:pPr>
        <w:jc w:val="center"/>
        <w:rPr>
          <w:rFonts w:hint="default" w:ascii="Courier New" w:hAnsi="Courier New" w:cs="Courier New"/>
          <w:b/>
          <w:bCs/>
          <w:sz w:val="28"/>
          <w:szCs w:val="28"/>
        </w:rPr>
      </w:pPr>
    </w:p>
    <w:p>
      <w:pPr>
        <w:jc w:val="right"/>
        <w:rPr>
          <w:rFonts w:hint="default" w:ascii="Courier New" w:hAnsi="Courier New" w:cs="Courier New"/>
          <w:b/>
          <w:bCs/>
          <w:sz w:val="28"/>
          <w:szCs w:val="28"/>
        </w:rPr>
      </w:pPr>
      <w:r>
        <w:rPr>
          <w:rFonts w:hint="default" w:ascii="Courier New" w:hAnsi="Courier New" w:cs="Courier New"/>
          <w:b/>
          <w:bCs/>
          <w:sz w:val="28"/>
          <w:szCs w:val="28"/>
        </w:rPr>
        <w:t>王亭午</w:t>
      </w:r>
    </w:p>
    <w:p>
      <w:pPr>
        <w:jc w:val="right"/>
        <w:rPr>
          <w:rFonts w:hint="default" w:ascii="Courier New" w:hAnsi="Courier New" w:cs="Courier New"/>
          <w:b/>
          <w:bCs/>
          <w:sz w:val="28"/>
          <w:szCs w:val="28"/>
        </w:rPr>
      </w:pPr>
      <w:r>
        <w:rPr>
          <w:rFonts w:hint="default" w:ascii="Courier New" w:hAnsi="Courier New" w:cs="Courier New"/>
          <w:b/>
          <w:bCs/>
          <w:sz w:val="28"/>
          <w:szCs w:val="28"/>
        </w:rPr>
        <w:t>无210</w:t>
      </w:r>
    </w:p>
    <w:p>
      <w:pPr>
        <w:jc w:val="right"/>
        <w:rPr>
          <w:rFonts w:hint="default" w:ascii="Courier New" w:hAnsi="Courier New" w:cs="Courier New"/>
          <w:b/>
          <w:bCs/>
          <w:sz w:val="28"/>
          <w:szCs w:val="28"/>
        </w:rPr>
      </w:pPr>
      <w:r>
        <w:rPr>
          <w:rFonts w:hint="default" w:ascii="Courier New" w:hAnsi="Courier New" w:cs="Courier New"/>
          <w:b/>
          <w:bCs/>
          <w:sz w:val="28"/>
          <w:szCs w:val="28"/>
        </w:rPr>
        <w:t>2012011018</w:t>
      </w:r>
    </w:p>
    <w:p>
      <w:pPr>
        <w:jc w:val="right"/>
        <w:rPr>
          <w:rFonts w:hint="default" w:ascii="Courier New" w:hAnsi="Courier New" w:cs="Courier New"/>
        </w:rPr>
      </w:pPr>
    </w:p>
    <w:p>
      <w:pPr>
        <w:numPr>
          <w:ilvl w:val="0"/>
          <w:numId w:val="1"/>
        </w:numPr>
        <w:jc w:val="both"/>
        <w:rPr>
          <w:rFonts w:hint="default" w:ascii="Courier New" w:hAnsi="Courier New" w:eastAsia="宋体" w:cs="Courier New"/>
          <w:b/>
          <w:bCs/>
          <w:sz w:val="30"/>
          <w:szCs w:val="30"/>
        </w:rPr>
      </w:pPr>
      <w:r>
        <w:rPr>
          <w:rFonts w:hint="default" w:ascii="Courier New" w:hAnsi="Courier New" w:eastAsia="宋体" w:cs="Courier New"/>
          <w:b/>
          <w:bCs/>
          <w:sz w:val="30"/>
          <w:szCs w:val="30"/>
        </w:rPr>
        <w:t>实验目的</w:t>
      </w:r>
    </w:p>
    <w:p>
      <w:pPr>
        <w:jc w:val="both"/>
        <w:rPr>
          <w:rFonts w:hint="default" w:ascii="Courier New" w:hAnsi="Courier New" w:eastAsia="宋体" w:cs="Courier New"/>
          <w:b/>
          <w:bCs/>
          <w:sz w:val="24"/>
          <w:szCs w:val="24"/>
        </w:rPr>
      </w:pPr>
      <w:r>
        <w:rPr>
          <w:rFonts w:hint="default" w:ascii="Courier New" w:hAnsi="Courier New" w:eastAsia="宋体" w:cs="Courier New"/>
          <w:b/>
          <w:bCs/>
          <w:sz w:val="24"/>
          <w:szCs w:val="24"/>
        </w:rPr>
        <w:t>1.</w:t>
      </w:r>
      <w:r>
        <w:rPr>
          <w:rFonts w:hint="default" w:ascii="Courier New" w:hAnsi="Courier New" w:cs="Courier New"/>
          <w:b/>
          <w:bCs/>
          <w:sz w:val="24"/>
          <w:szCs w:val="24"/>
        </w:rPr>
        <w:t xml:space="preserve">1 </w:t>
      </w:r>
      <w:r>
        <w:rPr>
          <w:rFonts w:hint="default" w:ascii="Courier New" w:hAnsi="Courier New" w:eastAsia="宋体" w:cs="Courier New"/>
          <w:b/>
          <w:bCs/>
          <w:sz w:val="24"/>
          <w:szCs w:val="24"/>
        </w:rPr>
        <w:t>掌握有限字长效应的解决方案,提高系统信噪比,保证系统稳定性</w:t>
      </w:r>
    </w:p>
    <w:p>
      <w:pPr>
        <w:jc w:val="both"/>
        <w:rPr>
          <w:rFonts w:hint="default" w:ascii="Courier New" w:hAnsi="Courier New" w:eastAsia="宋体" w:cs="Courier New"/>
          <w:b/>
          <w:bCs/>
          <w:sz w:val="24"/>
          <w:szCs w:val="24"/>
        </w:rPr>
      </w:pPr>
      <w:r>
        <w:rPr>
          <w:rFonts w:hint="default" w:ascii="Courier New" w:hAnsi="Courier New" w:cs="Courier New"/>
          <w:b/>
          <w:bCs/>
          <w:sz w:val="24"/>
          <w:szCs w:val="24"/>
        </w:rPr>
        <w:t xml:space="preserve">1.2 </w:t>
      </w:r>
      <w:r>
        <w:rPr>
          <w:rFonts w:hint="default" w:ascii="Courier New" w:hAnsi="Courier New" w:eastAsia="宋体" w:cs="Courier New"/>
          <w:b/>
          <w:bCs/>
          <w:sz w:val="24"/>
          <w:szCs w:val="24"/>
        </w:rPr>
        <w:t>学习基于 DSP 结构的程序设计的速度优化方法</w:t>
      </w:r>
    </w:p>
    <w:p>
      <w:pPr>
        <w:jc w:val="both"/>
        <w:rPr>
          <w:rFonts w:hint="default" w:ascii="Courier New" w:hAnsi="Courier New" w:eastAsia="宋体" w:cs="Courier New"/>
          <w:b/>
          <w:bCs/>
          <w:sz w:val="24"/>
          <w:szCs w:val="24"/>
        </w:rPr>
      </w:pPr>
      <w:r>
        <w:rPr>
          <w:rFonts w:hint="default" w:ascii="Courier New" w:hAnsi="Courier New" w:cs="Courier New"/>
          <w:b/>
          <w:bCs/>
          <w:sz w:val="24"/>
          <w:szCs w:val="24"/>
        </w:rPr>
        <w:t xml:space="preserve">1.3 </w:t>
      </w:r>
      <w:r>
        <w:rPr>
          <w:rFonts w:hint="default" w:ascii="Courier New" w:hAnsi="Courier New" w:eastAsia="宋体" w:cs="Courier New"/>
          <w:b/>
          <w:bCs/>
          <w:sz w:val="24"/>
          <w:szCs w:val="24"/>
        </w:rPr>
        <w:t>验证滤波器结构对系统性能的影响( IIR )</w:t>
      </w:r>
    </w:p>
    <w:p>
      <w:pPr>
        <w:jc w:val="both"/>
        <w:rPr>
          <w:rFonts w:hint="default" w:ascii="Courier New" w:hAnsi="Courier New" w:eastAsia="宋体" w:cs="Courier New"/>
          <w:b/>
          <w:bCs/>
          <w:sz w:val="24"/>
          <w:szCs w:val="24"/>
        </w:rPr>
      </w:pPr>
      <w:r>
        <w:rPr>
          <w:rFonts w:hint="default" w:ascii="Courier New" w:hAnsi="Courier New" w:cs="Courier New"/>
          <w:b/>
          <w:bCs/>
          <w:sz w:val="24"/>
          <w:szCs w:val="24"/>
        </w:rPr>
        <w:t xml:space="preserve">1.4 </w:t>
      </w:r>
      <w:r>
        <w:rPr>
          <w:rFonts w:hint="default" w:ascii="Courier New" w:hAnsi="Courier New" w:eastAsia="宋体" w:cs="Courier New"/>
          <w:b/>
          <w:bCs/>
          <w:sz w:val="24"/>
          <w:szCs w:val="24"/>
        </w:rPr>
        <w:t>学习 FFT 的汇编编程方法</w:t>
      </w:r>
    </w:p>
    <w:p>
      <w:pPr>
        <w:numPr>
          <w:ilvl w:val="0"/>
          <w:numId w:val="1"/>
        </w:numPr>
        <w:jc w:val="both"/>
        <w:rPr>
          <w:rFonts w:hint="default" w:ascii="Courier New" w:hAnsi="Courier New" w:eastAsia="宋体" w:cs="Courier New"/>
          <w:b/>
          <w:bCs/>
          <w:sz w:val="30"/>
          <w:szCs w:val="30"/>
        </w:rPr>
      </w:pPr>
      <w:r>
        <w:rPr>
          <w:rFonts w:hint="default" w:ascii="Courier New" w:hAnsi="Courier New" w:eastAsia="宋体" w:cs="Courier New"/>
          <w:b/>
          <w:bCs/>
          <w:sz w:val="30"/>
          <w:szCs w:val="30"/>
        </w:rPr>
        <w:t>实验材料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/>
          <w:bCs/>
          <w:sz w:val="24"/>
          <w:szCs w:val="24"/>
        </w:rPr>
      </w:pPr>
      <w:r>
        <w:rPr>
          <w:rFonts w:hint="default" w:ascii="Courier New" w:hAnsi="Courier New" w:cs="Courier New"/>
          <w:b/>
          <w:bCs/>
          <w:sz w:val="24"/>
          <w:szCs w:val="24"/>
        </w:rPr>
        <w:t>2.1</w:t>
      </w:r>
      <w:r>
        <w:rPr>
          <w:rFonts w:hint="default" w:ascii="Courier New" w:hAnsi="Courier New" w:cs="Courier New"/>
          <w:b/>
          <w:bCs/>
          <w:sz w:val="24"/>
          <w:szCs w:val="24"/>
        </w:rPr>
        <w:t xml:space="preserve"> 集成开发环境 IDDE —— ADI 公司的 VisualDSP + + 4.5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/>
          <w:bCs/>
          <w:sz w:val="24"/>
          <w:szCs w:val="24"/>
        </w:rPr>
      </w:pPr>
      <w:r>
        <w:rPr>
          <w:rFonts w:hint="default" w:ascii="Courier New" w:hAnsi="Courier New" w:cs="Courier New"/>
          <w:b/>
          <w:bCs/>
          <w:sz w:val="24"/>
          <w:szCs w:val="24"/>
        </w:rPr>
        <w:t xml:space="preserve">2.2 </w:t>
      </w:r>
      <w:r>
        <w:rPr>
          <w:rFonts w:hint="default" w:ascii="Courier New" w:hAnsi="Courier New" w:cs="Courier New"/>
          <w:b/>
          <w:bCs/>
          <w:sz w:val="24"/>
          <w:szCs w:val="24"/>
        </w:rPr>
        <w:t>实验用源程序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cs="Courier New"/>
          <w:b w:val="0"/>
          <w:bCs w:val="0"/>
          <w:sz w:val="21"/>
          <w:szCs w:val="21"/>
        </w:rPr>
        <w:t>FIR 滤波例程\Analog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 xml:space="preserve"> 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Devices\VisualDSP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 xml:space="preserve"> 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4.5\Blackfin\Examples\Tutorial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 xml:space="preserve"> 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\fir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 xml:space="preserve">; 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IIR 滤波例程:网络堂课程文件中提供的 IIR_df1_cascad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 xml:space="preserve">; 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FFT 例程:网络学堂课程文件中提供的 FFT_8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 xml:space="preserve">; 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通过例程中的引用关系,从库函数中找到调用的 IIR 和 FFT 源程序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4"/>
          <w:szCs w:val="24"/>
        </w:rPr>
        <w:t xml:space="preserve">2. </w:t>
      </w:r>
      <w:r>
        <w:rPr>
          <w:rFonts w:hint="default" w:ascii="Courier New" w:hAnsi="Courier New" w:cs="Courier New"/>
          <w:b/>
          <w:bCs/>
          <w:sz w:val="24"/>
          <w:szCs w:val="24"/>
        </w:rPr>
        <w:t>3 阅读内容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cs="Courier New"/>
          <w:b w:val="0"/>
          <w:bCs w:val="0"/>
          <w:sz w:val="21"/>
          <w:szCs w:val="21"/>
        </w:rPr>
        <w:t>a) 第四讲课件——《程序设计优化》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cs="Courier New"/>
          <w:b w:val="0"/>
          <w:bCs w:val="0"/>
          <w:sz w:val="21"/>
          <w:szCs w:val="21"/>
        </w:rPr>
        <w:t>b) 本实验指导书及其 Blackfin 库函数说明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sz w:val="21"/>
          <w:szCs w:val="21"/>
        </w:rPr>
        <w:t>c) 请充分利用软件集成环境的帮助系统</w:t>
      </w:r>
    </w:p>
    <w:p>
      <w:pPr>
        <w:numPr>
          <w:ilvl w:val="0"/>
          <w:numId w:val="1"/>
        </w:numPr>
        <w:jc w:val="both"/>
        <w:rPr>
          <w:rFonts w:hint="default" w:ascii="Courier New" w:hAnsi="Courier New" w:eastAsia="宋体" w:cs="Courier New"/>
          <w:b/>
          <w:bCs/>
          <w:sz w:val="30"/>
          <w:szCs w:val="30"/>
        </w:rPr>
      </w:pPr>
      <w:r>
        <w:rPr>
          <w:rFonts w:hint="default" w:ascii="Courier New" w:hAnsi="Courier New" w:cs="Courier New"/>
          <w:b/>
          <w:bCs/>
          <w:sz w:val="30"/>
          <w:szCs w:val="30"/>
        </w:rPr>
        <w:t>实验内容</w:t>
      </w:r>
    </w:p>
    <w:p>
      <w:pPr>
        <w:numPr>
          <w:numId w:val="0"/>
        </w:numPr>
        <w:jc w:val="both"/>
        <w:rPr>
          <w:rFonts w:hint="default" w:ascii="Courier New" w:hAnsi="Courier New" w:eastAsia="宋体" w:cs="Courier New"/>
          <w:b/>
          <w:bCs/>
          <w:sz w:val="24"/>
          <w:szCs w:val="24"/>
        </w:rPr>
      </w:pPr>
      <w:r>
        <w:rPr>
          <w:rFonts w:hint="default" w:ascii="Courier New" w:hAnsi="Courier New" w:cs="Courier New"/>
          <w:b/>
          <w:bCs/>
          <w:sz w:val="24"/>
          <w:szCs w:val="24"/>
        </w:rPr>
        <w:t>3</w:t>
      </w:r>
      <w:r>
        <w:rPr>
          <w:rFonts w:hint="default" w:ascii="Courier New" w:hAnsi="Courier New" w:eastAsia="宋体" w:cs="Courier New"/>
          <w:b/>
          <w:bCs/>
          <w:sz w:val="24"/>
          <w:szCs w:val="24"/>
        </w:rPr>
        <w:t>.1</w:t>
      </w:r>
      <w:r>
        <w:rPr>
          <w:rFonts w:hint="default"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hint="default" w:ascii="Courier New" w:hAnsi="Courier New" w:eastAsia="宋体" w:cs="Courier New"/>
          <w:b/>
          <w:bCs/>
          <w:sz w:val="24"/>
          <w:szCs w:val="24"/>
        </w:rPr>
        <w:t>任务一</w:t>
      </w:r>
      <w:r>
        <w:rPr>
          <w:rFonts w:hint="default" w:ascii="Courier New" w:hAnsi="Courier New" w:cs="Courier New"/>
          <w:b/>
          <w:bCs/>
          <w:sz w:val="24"/>
          <w:szCs w:val="24"/>
        </w:rPr>
        <w:t>：基于 DSP 结构的 FIR 滤波程序优化</w:t>
      </w:r>
    </w:p>
    <w:p>
      <w:pPr>
        <w:numPr>
          <w:numId w:val="0"/>
        </w:numPr>
        <w:jc w:val="both"/>
        <w:rPr>
          <w:rFonts w:hint="default" w:ascii="Courier New" w:hAnsi="Courier New" w:eastAsia="宋体" w:cs="Courier New"/>
          <w:b/>
          <w:bCs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3.1.1</w:t>
      </w:r>
      <w:r>
        <w:rPr>
          <w:rFonts w:hint="default" w:ascii="Courier New" w:hAnsi="Courier New" w:eastAsia="宋体" w:cs="Courier New"/>
          <w:b/>
          <w:bCs/>
          <w:sz w:val="21"/>
          <w:szCs w:val="21"/>
        </w:rPr>
        <w:t>实验步骤</w:t>
      </w:r>
    </w:p>
    <w:p>
      <w:pPr>
        <w:numPr>
          <w:numId w:val="0"/>
        </w:numPr>
        <w:jc w:val="both"/>
        <w:rPr>
          <w:rFonts w:hint="default" w:ascii="Courier New" w:hAnsi="Courier New" w:eastAsia="宋体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bCs w:val="0"/>
          <w:sz w:val="21"/>
          <w:szCs w:val="21"/>
        </w:rPr>
        <w:t>(1) 新建一个工程目录,将第二、三次实验中都使用过的 fir_test. c 和 fir_Smac_asm. asm或myfir_Smac_asm. asm 导入。</w:t>
      </w:r>
    </w:p>
    <w:p>
      <w:pPr>
        <w:numPr>
          <w:numId w:val="0"/>
        </w:numPr>
        <w:jc w:val="both"/>
        <w:rPr>
          <w:rFonts w:hint="default" w:ascii="Courier New" w:hAnsi="Courier New" w:eastAsia="宋体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bCs w:val="0"/>
          <w:sz w:val="21"/>
          <w:szCs w:val="21"/>
        </w:rPr>
        <w:t>(2) 参考\Analog Device\VisualDSP 4.5\Blackfin\Example\Tutorial\fir目录中fir_test.c和fir.asm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.</w:t>
      </w:r>
    </w:p>
    <w:p>
      <w:pPr>
        <w:numPr>
          <w:numId w:val="0"/>
        </w:numPr>
        <w:jc w:val="both"/>
        <w:rPr>
          <w:rFonts w:hint="default" w:ascii="Courier New" w:hAnsi="Courier New" w:eastAsia="宋体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bCs w:val="0"/>
          <w:sz w:val="21"/>
          <w:szCs w:val="21"/>
        </w:rPr>
        <w:t>(3) 重新改写 fir 汇编程序,命名为 myfir_Dmac_asm.asm</w:t>
      </w:r>
    </w:p>
    <w:p>
      <w:pPr>
        <w:numPr>
          <w:numId w:val="0"/>
        </w:numPr>
        <w:jc w:val="both"/>
        <w:rPr>
          <w:rFonts w:hint="default" w:ascii="Courier New" w:hAnsi="Courier New" w:eastAsia="宋体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bCs w:val="0"/>
          <w:sz w:val="21"/>
          <w:szCs w:val="21"/>
        </w:rPr>
        <w:t>(4) 保证改写的程序正确后,进行性能对比</w:t>
      </w:r>
    </w:p>
    <w:p>
      <w:pPr>
        <w:numPr>
          <w:numId w:val="0"/>
        </w:numPr>
        <w:jc w:val="both"/>
        <w:rPr>
          <w:rFonts w:hint="default" w:ascii="Courier New" w:hAnsi="Courier New" w:eastAsia="宋体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bCs w:val="0"/>
          <w:sz w:val="21"/>
          <w:szCs w:val="21"/>
        </w:rPr>
        <w:t>(5) 重新改写实验二中自己编写的 myfir.c ,命名为 myDfir.c。对比改写前后的性能,选择编译器选项。</w:t>
      </w:r>
    </w:p>
    <w:p>
      <w:pPr>
        <w:numPr>
          <w:numId w:val="0"/>
        </w:numPr>
        <w:jc w:val="both"/>
        <w:rPr>
          <w:rFonts w:hint="default" w:ascii="Courier New" w:hAnsi="Courier New" w:eastAsia="宋体" w:cs="Courier New"/>
          <w:b w:val="0"/>
          <w:bCs w:val="0"/>
          <w:sz w:val="21"/>
          <w:szCs w:val="21"/>
        </w:rPr>
      </w:pPr>
    </w:p>
    <w:p>
      <w:pPr>
        <w:numPr>
          <w:numId w:val="0"/>
        </w:numPr>
        <w:jc w:val="both"/>
        <w:rPr>
          <w:rFonts w:hint="default" w:ascii="Courier New" w:hAnsi="Courier New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cs="Courier New"/>
          <w:b w:val="0"/>
          <w:bCs w:val="0"/>
          <w:sz w:val="21"/>
          <w:szCs w:val="21"/>
        </w:rPr>
        <w:t>答案：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我们改写的编</w:t>
      </w:r>
      <w:r>
        <w:rPr>
          <w:rFonts w:hint="default" w:ascii="Courier New" w:hAnsi="Courier New" w:eastAsia="宋体" w:cs="Courier New"/>
          <w:b w:val="0"/>
          <w:bCs w:val="0"/>
          <w:sz w:val="21"/>
          <w:szCs w:val="21"/>
        </w:rPr>
        <w:t>myDfir.c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和</w:t>
      </w:r>
      <w:r>
        <w:rPr>
          <w:rFonts w:hint="default" w:ascii="Courier New" w:hAnsi="Courier New" w:eastAsia="宋体" w:cs="Courier New"/>
          <w:b w:val="0"/>
          <w:bCs w:val="0"/>
          <w:sz w:val="21"/>
          <w:szCs w:val="21"/>
        </w:rPr>
        <w:t>myfir_Dmac_asm.asm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代码分别如下:</w:t>
      </w:r>
    </w:p>
    <w:tbl>
      <w:tblPr>
        <w:tblStyle w:val="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 xml:space="preserve">LSETUP (FIR_Loop_START, FIR_Loop_END) LC0 = P0&gt;&gt;1; 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>output_loop_start:</w:t>
            </w: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ab/>
            </w: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 xml:space="preserve">R1.H = W[I0++]; 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ab/>
            </w: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 xml:space="preserve">W[I3] = R1.H;  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ab/>
            </w: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>A0 = 0 ; A1=0;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ab/>
            </w: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>LSETUP (DMAC_Loop_START, DMAC_Loop_END) LC1 = P3;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>D_inner_Loop_start:</w:t>
            </w: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ab/>
            </w: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>R0.H = W[I2++]; nop; R0.L=W[I2];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ab/>
            </w: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>R1.H = W[I3--];</w:t>
            </w: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ab/>
            </w: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ab/>
            </w: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ab/>
            </w: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ab/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>D_inner_Loop_end:</w:t>
            </w: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ab/>
            </w: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>A0 += R1.H * R0.H , A1 += R1.H * R0.L;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ab/>
            </w:r>
            <w:r>
              <w:rPr>
                <w:rFonts w:hint="default" w:ascii="Courier New" w:hAnsi="Courier New" w:eastAsia="宋体" w:cs="Courier New"/>
                <w:b/>
                <w:bCs/>
                <w:color w:val="008000"/>
                <w:sz w:val="21"/>
                <w:szCs w:val="21"/>
              </w:rPr>
              <w:t>// simultaneously caculate two cofficient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ab/>
            </w: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>R0.H = W[I2++];nop;R0.L=W[I2];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ab/>
            </w: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>R1.H = W[I3--];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ab/>
            </w: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>A0 += R1.H * R0.H;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ab/>
            </w: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 xml:space="preserve">R1.L = A0 ; 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ab/>
            </w: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>W[I1++] = R1.L;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ab/>
            </w: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ab/>
            </w: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ab/>
            </w: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ab/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ab/>
            </w: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>R1.H = W[I0++];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ab/>
            </w: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>I3 += 2;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ab/>
            </w: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>A1 += R1.H * R0.L;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ab/>
            </w: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>R0.H = A1;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ab/>
            </w: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>W[I1++] = R0.H;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ab/>
            </w: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 xml:space="preserve">W[I3] = R1.H; 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ab/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>output_loop_end:</w:t>
            </w: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ab/>
            </w: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>I3 += 2;</w:t>
            </w:r>
          </w:p>
        </w:tc>
      </w:tr>
    </w:tbl>
    <w:p>
      <w:pPr>
        <w:numPr>
          <w:numId w:val="0"/>
        </w:numPr>
        <w:jc w:val="both"/>
        <w:rPr>
          <w:rFonts w:hint="default" w:ascii="Courier New" w:hAnsi="Courier New" w:eastAsia="宋体" w:cs="Courier New"/>
          <w:b/>
          <w:bCs/>
          <w:sz w:val="21"/>
          <w:szCs w:val="21"/>
        </w:rPr>
      </w:pPr>
    </w:p>
    <w:tbl>
      <w:tblPr>
        <w:tblStyle w:val="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numPr>
                <w:numId w:val="0"/>
              </w:numPr>
              <w:jc w:val="both"/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>void _myDfir(const fract16 *IN, fract16 *OUT, int N, fir_state_fr16 *s)</w:t>
            </w:r>
            <w:r>
              <w:rPr>
                <w:rFonts w:hint="default" w:ascii="Courier New" w:hAnsi="Courier New" w:cs="Courier New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>{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 xml:space="preserve">    int i, j, k, temp1, temp2, tapL;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 xml:space="preserve">    for ( i =0; i &lt; N; i++) {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 xml:space="preserve">        tapL = (s-&gt;k &gt; i) ? (i + 1) : (s-&gt;k);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 xml:space="preserve">        temp1 = 0;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 xml:space="preserve">        temp2 = 0;        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 xml:space="preserve">        for( j = 0; j &lt; tapL; j++) {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 xml:space="preserve">            temp1 += IN[i - j] * (s-&gt;h)[j];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 xml:space="preserve">            k = (j + 1) % 8;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 xml:space="preserve">            temp2 += IN[i-j] * (s-&gt;h)[k];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 xml:space="preserve">        OUT[i] = (temp1 + 0x3FFF) &gt;&gt; 15;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 xml:space="preserve">        i++;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 xml:space="preserve">    </w:t>
            </w: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ab/>
            </w: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>OUT[i] = (temp2 + 0x3FFF) &gt;&gt; 15;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b/>
                <w:bCs/>
                <w:sz w:val="21"/>
                <w:szCs w:val="21"/>
              </w:rPr>
              <w:t>}</w:t>
            </w:r>
          </w:p>
        </w:tc>
      </w:tr>
    </w:tbl>
    <w:p>
      <w:pPr>
        <w:numPr>
          <w:numId w:val="0"/>
        </w:numPr>
        <w:jc w:val="both"/>
        <w:rPr>
          <w:rFonts w:hint="default" w:ascii="Courier New" w:hAnsi="Courier New" w:eastAsia="宋体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cs="Courier New"/>
          <w:b w:val="0"/>
          <w:bCs w:val="0"/>
          <w:sz w:val="21"/>
          <w:szCs w:val="21"/>
        </w:rPr>
        <w:t>核心思想是在一个循环中同时进行多个运算，这样就可以节省循环的数目，降低运算复杂度。这点对于可以同时进行两个MAC运算的DSP非常有利。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/>
          <w:bCs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 xml:space="preserve">3.1.2 </w:t>
      </w:r>
      <w:r>
        <w:rPr>
          <w:rFonts w:hint="default" w:ascii="Courier New" w:hAnsi="Courier New" w:eastAsia="宋体" w:cs="Courier New"/>
          <w:b/>
          <w:bCs/>
          <w:sz w:val="21"/>
          <w:szCs w:val="21"/>
        </w:rPr>
        <w:t>实验</w:t>
      </w:r>
      <w:r>
        <w:rPr>
          <w:rFonts w:hint="default" w:ascii="Courier New" w:hAnsi="Courier New" w:cs="Courier New"/>
          <w:b/>
          <w:bCs/>
          <w:sz w:val="21"/>
          <w:szCs w:val="21"/>
        </w:rPr>
        <w:t>问题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/>
          <w:bCs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问题 1.1</w:t>
      </w:r>
      <w:r>
        <w:rPr>
          <w:rFonts w:hint="default" w:ascii="Courier New" w:hAnsi="Courier New" w:cs="Courier New"/>
          <w:b/>
          <w:bCs/>
          <w:sz w:val="21"/>
          <w:szCs w:val="21"/>
        </w:rPr>
        <w:t xml:space="preserve"> </w:t>
      </w:r>
      <w:r>
        <w:rPr>
          <w:rFonts w:hint="default" w:ascii="Courier New" w:hAnsi="Courier New" w:cs="Courier New"/>
          <w:b/>
          <w:bCs/>
          <w:sz w:val="21"/>
          <w:szCs w:val="21"/>
        </w:rPr>
        <w:t>对比 fir.asm</w:t>
      </w:r>
      <w:r>
        <w:rPr>
          <w:rFonts w:hint="default" w:ascii="Courier New" w:hAnsi="Courier New" w:cs="Courier New"/>
          <w:b/>
          <w:bCs/>
          <w:sz w:val="21"/>
          <w:szCs w:val="21"/>
        </w:rPr>
        <w:t xml:space="preserve">, </w:t>
      </w:r>
      <w:r>
        <w:rPr>
          <w:rFonts w:hint="default" w:ascii="Courier New" w:hAnsi="Courier New" w:cs="Courier New"/>
          <w:b/>
          <w:bCs/>
          <w:sz w:val="21"/>
          <w:szCs w:val="21"/>
        </w:rPr>
        <w:t>myfir_Smac_asm.asm 和 myfir_Dmac_asm.asm 的输出结果</w:t>
      </w:r>
      <w:r>
        <w:rPr>
          <w:rFonts w:hint="default" w:ascii="Courier New" w:hAnsi="Courier New" w:cs="Courier New"/>
          <w:b/>
          <w:bCs/>
          <w:sz w:val="21"/>
          <w:szCs w:val="21"/>
        </w:rPr>
        <w:t>。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/>
          <w:bCs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答案: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输出的结果如下，可以看到我们的结果是一模一样的，通过后面的作差比较，我们知道结果是一模一样的。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ab/>
      </w:r>
    </w:p>
    <w:p>
      <w:pPr>
        <w:numPr>
          <w:numId w:val="0"/>
        </w:numPr>
        <w:jc w:val="center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7" o:spid="_x0000_s1026" type="#_x0000_t75" style="height:417.7pt;width:378.7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jc w:val="center"/>
      </w:pPr>
      <w:r>
        <w:t>图</w:t>
      </w:r>
      <w:r>
        <w:rPr>
          <w:rFonts w:hint="default" w:ascii="Courier New" w:hAnsi="Courier New" w:cs="Courier New"/>
        </w:rPr>
        <w:t>1</w:t>
      </w:r>
      <w:r>
        <w:t>，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输出结果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图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/>
          <w:bCs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问题 1.</w:t>
      </w:r>
      <w:r>
        <w:rPr>
          <w:rFonts w:hint="default" w:ascii="Courier New" w:hAnsi="Courier New" w:cs="Courier New"/>
          <w:b/>
          <w:bCs/>
          <w:sz w:val="21"/>
          <w:szCs w:val="21"/>
        </w:rPr>
        <w:t xml:space="preserve">2 </w:t>
      </w:r>
      <w:r>
        <w:rPr>
          <w:rFonts w:hint="default" w:ascii="Courier New" w:hAnsi="Courier New" w:cs="Courier New"/>
          <w:b/>
          <w:bCs/>
          <w:sz w:val="21"/>
          <w:szCs w:val="21"/>
        </w:rPr>
        <w:t>对比 fir.asm</w:t>
      </w:r>
      <w:r>
        <w:rPr>
          <w:rFonts w:hint="default" w:ascii="Courier New" w:hAnsi="Courier New" w:cs="Courier New"/>
          <w:b/>
          <w:bCs/>
          <w:sz w:val="21"/>
          <w:szCs w:val="21"/>
        </w:rPr>
        <w:t>，</w:t>
      </w:r>
      <w:r>
        <w:rPr>
          <w:rFonts w:hint="default" w:ascii="Courier New" w:hAnsi="Courier New" w:cs="Courier New"/>
          <w:b/>
          <w:bCs/>
          <w:sz w:val="21"/>
          <w:szCs w:val="21"/>
        </w:rPr>
        <w:t>myfir_Smac_asm.asm 和 myfir_Dmac_asm.asm的执行效率</w:t>
      </w:r>
      <w:r>
        <w:rPr>
          <w:rFonts w:hint="default" w:ascii="Courier New" w:hAnsi="Courier New" w:cs="Courier New"/>
          <w:b/>
          <w:bCs/>
          <w:sz w:val="21"/>
          <w:szCs w:val="21"/>
        </w:rPr>
        <w:t>。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/>
          <w:bCs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答案：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这三个函数的执行结果如下，图片比价小，但是可以放大。</w:t>
      </w:r>
    </w:p>
    <w:p>
      <w:pPr>
        <w:numPr>
          <w:numId w:val="0"/>
        </w:numPr>
        <w:jc w:val="center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9" o:spid="_x0000_s1027" type="#_x0000_t75" style="height:72.05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jc w:val="center"/>
      </w:pPr>
      <w:r>
        <w:t>图</w:t>
      </w:r>
      <w:r>
        <w:rPr>
          <w:rFonts w:hint="default" w:ascii="Courier New" w:hAnsi="Courier New" w:cs="Courier New"/>
        </w:rPr>
        <w:t>2</w:t>
      </w:r>
      <w:r>
        <w:t>，执行效率图</w:t>
      </w:r>
    </w:p>
    <w:p>
      <w:pPr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可以看出，</w:t>
      </w:r>
      <w:r>
        <w:rPr>
          <w:rFonts w:hint="eastAsia"/>
        </w:rPr>
        <w:t>运行效率上</w:t>
      </w:r>
      <w:r>
        <w:rPr>
          <w:rFonts w:hint="default"/>
        </w:rPr>
        <w:t>自带的</w:t>
      </w:r>
      <w:r>
        <w:rPr>
          <w:rFonts w:hint="eastAsia"/>
        </w:rPr>
        <w:t>fir. asm</w:t>
      </w:r>
      <w:r>
        <w:rPr>
          <w:rFonts w:hint="default"/>
        </w:rPr>
        <w:t>效率最高，</w:t>
      </w:r>
      <w:r>
        <w:rPr>
          <w:rFonts w:hint="eastAsia"/>
        </w:rPr>
        <w:t>myfir_Dmac_asm.as</w:t>
      </w:r>
      <w:r>
        <w:rPr>
          <w:rFonts w:hint="default"/>
        </w:rPr>
        <w:t>m次之，</w:t>
      </w:r>
      <w:r>
        <w:rPr>
          <w:rFonts w:hint="eastAsia"/>
        </w:rPr>
        <w:t>myfir_Smac_asm.asm</w:t>
      </w:r>
      <w:r>
        <w:rPr>
          <w:rFonts w:hint="default"/>
        </w:rPr>
        <w:t>最差。这和我们的预期相符。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/>
          <w:bCs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问题 1.</w:t>
      </w:r>
      <w:r>
        <w:rPr>
          <w:rFonts w:hint="default" w:ascii="Courier New" w:hAnsi="Courier New" w:cs="Courier New"/>
          <w:b/>
          <w:bCs/>
          <w:sz w:val="21"/>
          <w:szCs w:val="21"/>
        </w:rPr>
        <w:t>3</w:t>
      </w:r>
      <w:r>
        <w:rPr>
          <w:rFonts w:hint="default" w:ascii="Courier New" w:hAnsi="Courier New" w:cs="Courier New"/>
          <w:b/>
          <w:bCs/>
          <w:sz w:val="21"/>
          <w:szCs w:val="21"/>
        </w:rPr>
        <w:t xml:space="preserve"> 描述你的改写思路和评价。</w:t>
      </w:r>
    </w:p>
    <w:p>
      <w:pPr>
        <w:numPr>
          <w:numId w:val="0"/>
        </w:numPr>
        <w:jc w:val="both"/>
        <w:rPr>
          <w:rFonts w:hint="default" w:ascii="Courier New" w:hAnsi="Courier New" w:eastAsia="宋体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答案：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改写方法很简单，就是使用并行的MAC。关键代码是：</w:t>
      </w:r>
      <w:r>
        <w:rPr>
          <w:rFonts w:hint="default" w:ascii="Courier New" w:hAnsi="Courier New" w:eastAsia="宋体" w:cs="Courier New"/>
          <w:b w:val="0"/>
          <w:bCs w:val="0"/>
          <w:sz w:val="21"/>
          <w:szCs w:val="21"/>
        </w:rPr>
        <w:t>A0 += R1.H * R0.H , A1 += R1.H * R0.L;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cs="Courier New"/>
          <w:b w:val="0"/>
          <w:bCs w:val="0"/>
          <w:sz w:val="21"/>
          <w:szCs w:val="21"/>
        </w:rPr>
        <w:t>不过根据我们的执行效率图，改写后并没有数量级的差别，不过也挺高了很多。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/>
          <w:bCs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问题 1.</w:t>
      </w:r>
      <w:r>
        <w:rPr>
          <w:rFonts w:hint="default" w:ascii="Courier New" w:hAnsi="Courier New" w:cs="Courier New"/>
          <w:b/>
          <w:bCs/>
          <w:sz w:val="21"/>
          <w:szCs w:val="21"/>
        </w:rPr>
        <w:t>4</w:t>
      </w:r>
      <w:r>
        <w:rPr>
          <w:rFonts w:hint="default" w:ascii="Courier New" w:hAnsi="Courier New" w:cs="Courier New"/>
          <w:b/>
          <w:bCs/>
          <w:sz w:val="21"/>
          <w:szCs w:val="21"/>
        </w:rPr>
        <w:t xml:space="preserve"> 对比 fir.</w:t>
      </w:r>
      <w:r>
        <w:rPr>
          <w:rFonts w:hint="default" w:ascii="Courier New" w:hAnsi="Courier New" w:cs="Courier New"/>
          <w:b/>
          <w:bCs/>
          <w:sz w:val="21"/>
          <w:szCs w:val="21"/>
        </w:rPr>
        <w:t>a</w:t>
      </w:r>
      <w:r>
        <w:rPr>
          <w:rFonts w:hint="default" w:ascii="Courier New" w:hAnsi="Courier New" w:cs="Courier New"/>
          <w:b/>
          <w:bCs/>
          <w:sz w:val="21"/>
          <w:szCs w:val="21"/>
        </w:rPr>
        <w:t>sm</w:t>
      </w:r>
      <w:r>
        <w:rPr>
          <w:rFonts w:hint="default" w:ascii="Courier New" w:hAnsi="Courier New" w:cs="Courier New"/>
          <w:b/>
          <w:bCs/>
          <w:sz w:val="21"/>
          <w:szCs w:val="21"/>
        </w:rPr>
        <w:t>，</w:t>
      </w:r>
      <w:r>
        <w:rPr>
          <w:rFonts w:hint="default" w:ascii="Courier New" w:hAnsi="Courier New" w:cs="Courier New"/>
          <w:b/>
          <w:bCs/>
          <w:sz w:val="21"/>
          <w:szCs w:val="21"/>
        </w:rPr>
        <w:t>myfir.c 和 myDfir.c的输出结果,误差各是多少</w:t>
      </w:r>
      <w:r>
        <w:rPr>
          <w:rFonts w:hint="default" w:ascii="Courier New" w:hAnsi="Courier New" w:cs="Courier New"/>
          <w:b/>
          <w:bCs/>
          <w:sz w:val="21"/>
          <w:szCs w:val="21"/>
        </w:rPr>
        <w:t>？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/>
          <w:bCs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答案：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结果图如下，通过作图可以看到结果。经过作差，我们发现误差为0。</w:t>
      </w:r>
    </w:p>
    <w:p>
      <w:pPr>
        <w:numPr>
          <w:numId w:val="0"/>
        </w:numPr>
        <w:jc w:val="center"/>
        <w:rPr>
          <w:b w:val="0"/>
          <w:bCs w:val="0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1" o:spid="_x0000_s1028" type="#_x0000_t75" style="height:325.7pt;width:323.4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br/>
      </w:r>
      <w:r>
        <w:rPr>
          <w:b w:val="0"/>
          <w:bCs w:val="0"/>
        </w:rPr>
        <w:t>图</w:t>
      </w:r>
      <w:r>
        <w:rPr>
          <w:rFonts w:hint="default" w:ascii="Courier New" w:hAnsi="Courier New" w:cs="Courier New"/>
          <w:b w:val="0"/>
          <w:bCs w:val="0"/>
        </w:rPr>
        <w:t>3</w:t>
      </w:r>
      <w:r>
        <w:rPr>
          <w:b w:val="0"/>
          <w:bCs w:val="0"/>
        </w:rPr>
        <w:t>，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fir.asm，myfir.c 和 myDfir.c的输出结果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/>
          <w:bCs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问题 1.</w:t>
      </w:r>
      <w:r>
        <w:rPr>
          <w:rFonts w:hint="default" w:ascii="Courier New" w:hAnsi="Courier New" w:cs="Courier New"/>
          <w:b/>
          <w:bCs/>
          <w:sz w:val="21"/>
          <w:szCs w:val="21"/>
        </w:rPr>
        <w:t>5</w:t>
      </w:r>
      <w:r>
        <w:rPr>
          <w:rFonts w:hint="default" w:ascii="Courier New" w:hAnsi="Courier New" w:cs="Courier New"/>
          <w:b/>
          <w:bCs/>
          <w:sz w:val="21"/>
          <w:szCs w:val="21"/>
        </w:rPr>
        <w:t xml:space="preserve"> 对比 fir.asm</w:t>
      </w:r>
      <w:r>
        <w:rPr>
          <w:rFonts w:hint="default" w:ascii="Courier New" w:hAnsi="Courier New" w:cs="Courier New"/>
          <w:b/>
          <w:bCs/>
          <w:sz w:val="21"/>
          <w:szCs w:val="21"/>
        </w:rPr>
        <w:t>，</w:t>
      </w:r>
      <w:r>
        <w:rPr>
          <w:rFonts w:hint="default" w:ascii="Courier New" w:hAnsi="Courier New" w:cs="Courier New"/>
          <w:b/>
          <w:bCs/>
          <w:sz w:val="21"/>
          <w:szCs w:val="21"/>
        </w:rPr>
        <w:t>myfir.c 和 myDfir.c 的执行效率</w:t>
      </w:r>
      <w:r>
        <w:rPr>
          <w:rFonts w:hint="default" w:ascii="Courier New" w:hAnsi="Courier New" w:cs="Courier New"/>
          <w:b/>
          <w:bCs/>
          <w:sz w:val="21"/>
          <w:szCs w:val="21"/>
        </w:rPr>
        <w:t>。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/>
          <w:bCs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答案：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几个函数的执行效率如下：</w:t>
      </w:r>
    </w:p>
    <w:p>
      <w:pPr>
        <w:numPr>
          <w:numId w:val="0"/>
        </w:numPr>
        <w:jc w:val="both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2" o:spid="_x0000_s1029" type="#_x0000_t75" style="height:68.05pt;width:414.6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jc w:val="center"/>
        <w:rPr>
          <w:rFonts w:hint="default" w:ascii="Courier New" w:hAnsi="Courier New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cs="Courier New"/>
          <w:b w:val="0"/>
          <w:bCs w:val="0"/>
        </w:rPr>
        <w:t>图4，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fir.asm，myfir.c 和 myDfir.c 的执行效率。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cs="Courier New"/>
          <w:b w:val="0"/>
          <w:bCs w:val="0"/>
          <w:sz w:val="21"/>
          <w:szCs w:val="21"/>
        </w:rPr>
        <w:t>通过对比可以看到，fir.asm最好，改写后的代码稍微比原来好一点。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/>
          <w:bCs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问题</w:t>
      </w:r>
      <w:r>
        <w:rPr>
          <w:rFonts w:hint="default" w:ascii="Courier New" w:hAnsi="Courier New" w:cs="Courier New"/>
          <w:b/>
          <w:bCs/>
          <w:sz w:val="21"/>
          <w:szCs w:val="21"/>
        </w:rPr>
        <w:t xml:space="preserve"> </w:t>
      </w:r>
      <w:r>
        <w:rPr>
          <w:rFonts w:hint="default" w:ascii="Courier New" w:hAnsi="Courier New" w:cs="Courier New"/>
          <w:b/>
          <w:bCs/>
          <w:sz w:val="21"/>
          <w:szCs w:val="21"/>
        </w:rPr>
        <w:t>1.</w:t>
      </w:r>
      <w:r>
        <w:rPr>
          <w:rFonts w:hint="default" w:ascii="Courier New" w:hAnsi="Courier New" w:cs="Courier New"/>
          <w:b/>
          <w:bCs/>
          <w:sz w:val="21"/>
          <w:szCs w:val="21"/>
        </w:rPr>
        <w:t>6</w:t>
      </w:r>
      <w:r>
        <w:rPr>
          <w:rFonts w:hint="default" w:ascii="Courier New" w:hAnsi="Courier New" w:cs="Courier New"/>
          <w:b/>
          <w:bCs/>
          <w:sz w:val="21"/>
          <w:szCs w:val="21"/>
        </w:rPr>
        <w:t xml:space="preserve"> 选择打开编译器优化和关闭编译器优化</w:t>
      </w:r>
      <w:r>
        <w:rPr>
          <w:rFonts w:hint="default" w:ascii="Courier New" w:hAnsi="Courier New" w:cs="Courier New"/>
          <w:b/>
          <w:bCs/>
          <w:sz w:val="21"/>
          <w:szCs w:val="21"/>
        </w:rPr>
        <w:t>，</w:t>
      </w:r>
      <w:r>
        <w:rPr>
          <w:rFonts w:hint="default" w:ascii="Courier New" w:hAnsi="Courier New" w:cs="Courier New"/>
          <w:b/>
          <w:bCs/>
          <w:sz w:val="21"/>
          <w:szCs w:val="21"/>
        </w:rPr>
        <w:t>对比两种情况下 myfir.c 和 myDfir.c 的执行效率。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答案：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结果如下：</w:t>
      </w:r>
    </w:p>
    <w:p>
      <w:pPr>
        <w:numPr>
          <w:numId w:val="0"/>
        </w:numPr>
        <w:jc w:val="center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3" o:spid="_x0000_s1030" type="#_x0000_t75" style="height:287.25pt;width:309.4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jc w:val="center"/>
      </w:pPr>
      <w:r>
        <w:rPr>
          <w:rFonts w:hint="default" w:ascii="Courier New" w:hAnsi="Courier New" w:cs="Courier New"/>
          <w:b w:val="0"/>
          <w:bCs w:val="0"/>
        </w:rPr>
        <w:t>图</w:t>
      </w:r>
      <w:r>
        <w:rPr>
          <w:rFonts w:hint="default" w:ascii="Courier New" w:hAnsi="Courier New" w:cs="Courier New"/>
          <w:b w:val="0"/>
          <w:bCs w:val="0"/>
        </w:rPr>
        <w:t>5</w:t>
      </w:r>
      <w:r>
        <w:rPr>
          <w:rFonts w:hint="default" w:ascii="Courier New" w:hAnsi="Courier New" w:cs="Courier New"/>
          <w:b w:val="0"/>
          <w:bCs w:val="0"/>
        </w:rPr>
        <w:t>，</w:t>
      </w:r>
      <w:r>
        <w:rPr>
          <w:rFonts w:hint="default" w:ascii="Courier New" w:hAnsi="Courier New" w:cs="Courier New"/>
          <w:b w:val="0"/>
          <w:bCs w:val="0"/>
        </w:rPr>
        <w:t>打开编译优化前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的执行效率。</w:t>
      </w:r>
    </w:p>
    <w:p>
      <w:pPr>
        <w:numPr>
          <w:numId w:val="0"/>
        </w:numPr>
        <w:jc w:val="center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4" o:spid="_x0000_s1031" type="#_x0000_t75" style="height:285.55pt;width:31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jc w:val="center"/>
        <w:rPr>
          <w:rFonts w:hint="default" w:ascii="Courier New" w:hAnsi="Courier New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cs="Courier New"/>
          <w:b w:val="0"/>
          <w:bCs w:val="0"/>
        </w:rPr>
        <w:t>图</w:t>
      </w:r>
      <w:r>
        <w:rPr>
          <w:rFonts w:hint="default" w:ascii="Courier New" w:hAnsi="Courier New" w:cs="Courier New"/>
          <w:b w:val="0"/>
          <w:bCs w:val="0"/>
        </w:rPr>
        <w:t>6</w:t>
      </w:r>
      <w:r>
        <w:rPr>
          <w:rFonts w:hint="default" w:ascii="Courier New" w:hAnsi="Courier New" w:cs="Courier New"/>
          <w:b w:val="0"/>
          <w:bCs w:val="0"/>
        </w:rPr>
        <w:t>，打开编译优化</w:t>
      </w:r>
      <w:r>
        <w:rPr>
          <w:rFonts w:hint="default" w:ascii="Courier New" w:hAnsi="Courier New" w:cs="Courier New"/>
          <w:b w:val="0"/>
          <w:bCs w:val="0"/>
        </w:rPr>
        <w:t>后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的执行效率。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cs="Courier New"/>
          <w:b w:val="0"/>
          <w:bCs w:val="0"/>
          <w:sz w:val="21"/>
          <w:szCs w:val="21"/>
        </w:rPr>
        <w:t>在上面的编译中，我们都同时把几个函数全部编译进去方便对比。可以看到，打开编译优化后，程序的运行时间有了数量级的变化。同时我们的改写后的c代码相比老的c代码得到了更加多的优化。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/>
          <w:bCs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问题 1.</w:t>
      </w:r>
      <w:r>
        <w:rPr>
          <w:rFonts w:hint="default" w:ascii="Courier New" w:hAnsi="Courier New" w:cs="Courier New"/>
          <w:b/>
          <w:bCs/>
          <w:sz w:val="21"/>
          <w:szCs w:val="21"/>
        </w:rPr>
        <w:t>7</w:t>
      </w:r>
      <w:r>
        <w:rPr>
          <w:rFonts w:hint="default" w:ascii="Courier New" w:hAnsi="Courier New" w:cs="Courier New"/>
          <w:b/>
          <w:bCs/>
          <w:sz w:val="21"/>
          <w:szCs w:val="21"/>
        </w:rPr>
        <w:t xml:space="preserve"> 描述你的改写思路和评价。</w:t>
      </w:r>
    </w:p>
    <w:p>
      <w:pPr>
        <w:numPr>
          <w:numId w:val="0"/>
        </w:numPr>
        <w:jc w:val="both"/>
        <w:rPr>
          <w:rFonts w:hint="default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答案：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改写的方法和汇编一样，就是在一个循环中同时计算两个参数。不过显然，因为C中不存在所谓的并行MAC概念，提升的效果并不是特别明显。</w:t>
      </w:r>
    </w:p>
    <w:p>
      <w:pPr>
        <w:numPr>
          <w:numId w:val="0"/>
        </w:numPr>
        <w:jc w:val="both"/>
        <w:rPr>
          <w:rFonts w:hint="default" w:ascii="Courier New" w:hAnsi="Courier New" w:eastAsia="宋体" w:cs="Courier New"/>
          <w:b/>
          <w:bCs/>
          <w:sz w:val="24"/>
          <w:szCs w:val="24"/>
        </w:rPr>
      </w:pPr>
      <w:r>
        <w:rPr>
          <w:rFonts w:hint="default" w:ascii="Courier New" w:hAnsi="Courier New" w:cs="Courier New"/>
          <w:b/>
          <w:bCs/>
          <w:sz w:val="24"/>
          <w:szCs w:val="24"/>
        </w:rPr>
        <w:t>3</w:t>
      </w:r>
      <w:r>
        <w:rPr>
          <w:rFonts w:hint="default" w:ascii="Courier New" w:hAnsi="Courier New" w:eastAsia="宋体" w:cs="Courier New"/>
          <w:b/>
          <w:bCs/>
          <w:sz w:val="24"/>
          <w:szCs w:val="24"/>
        </w:rPr>
        <w:t>.</w:t>
      </w:r>
      <w:r>
        <w:rPr>
          <w:rFonts w:hint="default" w:ascii="Courier New" w:hAnsi="Courier New" w:cs="Courier New"/>
          <w:b/>
          <w:bCs/>
          <w:sz w:val="24"/>
          <w:szCs w:val="24"/>
        </w:rPr>
        <w:t xml:space="preserve">2 </w:t>
      </w:r>
      <w:r>
        <w:rPr>
          <w:rFonts w:hint="default" w:ascii="Courier New" w:hAnsi="Courier New" w:eastAsia="宋体" w:cs="Courier New"/>
          <w:b/>
          <w:bCs/>
          <w:sz w:val="24"/>
          <w:szCs w:val="24"/>
        </w:rPr>
        <w:t>任务</w:t>
      </w:r>
      <w:r>
        <w:rPr>
          <w:rFonts w:hint="default" w:ascii="Courier New" w:hAnsi="Courier New" w:cs="Courier New"/>
          <w:b/>
          <w:bCs/>
          <w:sz w:val="24"/>
          <w:szCs w:val="24"/>
        </w:rPr>
        <w:t>二：</w:t>
      </w:r>
      <w:r>
        <w:rPr>
          <w:rFonts w:hint="default" w:ascii="Courier New" w:hAnsi="Courier New" w:eastAsia="宋体" w:cs="Courier New"/>
          <w:b/>
          <w:bCs/>
          <w:sz w:val="24"/>
          <w:szCs w:val="24"/>
        </w:rPr>
        <w:t>设计 IIR 滤波应用程序对比定点计算精度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/>
          <w:bCs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3.2.1</w:t>
      </w:r>
      <w:r>
        <w:rPr>
          <w:rFonts w:hint="default" w:ascii="Courier New" w:hAnsi="Courier New" w:eastAsia="宋体" w:cs="Courier New"/>
          <w:b/>
          <w:bCs/>
          <w:sz w:val="21"/>
          <w:szCs w:val="21"/>
        </w:rPr>
        <w:t>实验步骤</w:t>
      </w:r>
    </w:p>
    <w:p>
      <w:pPr>
        <w:numPr>
          <w:numId w:val="0"/>
        </w:numPr>
        <w:jc w:val="both"/>
        <w:rPr>
          <w:rFonts w:hint="default" w:ascii="Courier New" w:hAnsi="Courier New" w:eastAsia="宋体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cs="Courier New"/>
          <w:b w:val="0"/>
          <w:bCs w:val="0"/>
          <w:sz w:val="21"/>
          <w:szCs w:val="21"/>
        </w:rPr>
        <w:t xml:space="preserve">(1) </w:t>
      </w:r>
      <w:r>
        <w:rPr>
          <w:rFonts w:hint="default" w:ascii="Courier New" w:hAnsi="Courier New" w:eastAsia="宋体" w:cs="Courier New"/>
          <w:b w:val="0"/>
          <w:bCs w:val="0"/>
          <w:sz w:val="21"/>
          <w:szCs w:val="21"/>
        </w:rPr>
        <w:t>下载网络学堂提供的 IIR_df1_cascad,是采用级联形式结构实现的滤波器。</w:t>
      </w:r>
    </w:p>
    <w:p>
      <w:pPr>
        <w:numPr>
          <w:numId w:val="0"/>
        </w:numPr>
        <w:jc w:val="both"/>
        <w:rPr>
          <w:rFonts w:hint="default" w:ascii="Courier New" w:hAnsi="Courier New" w:eastAsia="宋体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bCs w:val="0"/>
          <w:sz w:val="21"/>
          <w:szCs w:val="21"/>
        </w:rPr>
        <w:t>(2) 建立 IIR_df1_cascade 工程,并记录运行结果和系统性能。</w:t>
      </w:r>
    </w:p>
    <w:p>
      <w:pPr>
        <w:numPr>
          <w:numId w:val="0"/>
        </w:numPr>
        <w:jc w:val="both"/>
        <w:rPr>
          <w:rFonts w:hint="default" w:ascii="Courier New" w:hAnsi="Courier New" w:eastAsia="宋体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3.2.2</w:t>
      </w:r>
      <w:r>
        <w:rPr>
          <w:rFonts w:hint="default" w:ascii="Courier New" w:hAnsi="Courier New" w:eastAsia="宋体" w:cs="Courier New"/>
          <w:b/>
          <w:bCs/>
          <w:sz w:val="21"/>
          <w:szCs w:val="21"/>
        </w:rPr>
        <w:t>实验</w:t>
      </w:r>
      <w:r>
        <w:rPr>
          <w:rFonts w:hint="default" w:ascii="Courier New" w:hAnsi="Courier New" w:cs="Courier New"/>
          <w:b/>
          <w:bCs/>
          <w:sz w:val="21"/>
          <w:szCs w:val="21"/>
        </w:rPr>
        <w:t>问题</w:t>
      </w:r>
    </w:p>
    <w:p>
      <w:pPr>
        <w:numPr>
          <w:numId w:val="0"/>
        </w:numPr>
        <w:jc w:val="both"/>
        <w:rPr>
          <w:rFonts w:hint="default" w:ascii="Courier New" w:hAnsi="Courier New" w:eastAsia="宋体" w:cs="Courier New"/>
          <w:b/>
          <w:bCs/>
          <w:sz w:val="21"/>
          <w:szCs w:val="21"/>
        </w:rPr>
      </w:pPr>
      <w:r>
        <w:rPr>
          <w:rFonts w:hint="default" w:ascii="Courier New" w:hAnsi="Courier New" w:eastAsia="宋体" w:cs="Courier New"/>
          <w:b/>
          <w:bCs/>
          <w:sz w:val="21"/>
          <w:szCs w:val="21"/>
        </w:rPr>
        <w:t>问题 2.1 用双音多频( DTMF )信号做为输入,执行程序并分析这个滤波器对 DTMF 滤波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/>
          <w:bCs/>
          <w:sz w:val="21"/>
          <w:szCs w:val="21"/>
        </w:rPr>
      </w:pPr>
      <w:r>
        <w:rPr>
          <w:rFonts w:hint="default" w:ascii="Courier New" w:hAnsi="Courier New" w:eastAsia="宋体" w:cs="Courier New"/>
          <w:b/>
          <w:bCs/>
          <w:sz w:val="21"/>
          <w:szCs w:val="21"/>
        </w:rPr>
        <w:t>输出的精度(和 Matlab 计算结果对比)</w:t>
      </w:r>
      <w:r>
        <w:rPr>
          <w:rFonts w:hint="default" w:ascii="Courier New" w:hAnsi="Courier New" w:cs="Courier New"/>
          <w:b/>
          <w:bCs/>
          <w:sz w:val="21"/>
          <w:szCs w:val="21"/>
        </w:rPr>
        <w:t>。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/>
          <w:bCs/>
          <w:sz w:val="21"/>
          <w:szCs w:val="21"/>
        </w:rPr>
      </w:pPr>
      <w:r>
        <w:rPr>
          <w:rFonts w:hint="default" w:ascii="Courier New" w:hAnsi="Courier New" w:eastAsia="宋体" w:cs="Courier New"/>
          <w:b/>
          <w:bCs/>
          <w:sz w:val="21"/>
          <w:szCs w:val="21"/>
        </w:rPr>
        <w:t>答</w:t>
      </w:r>
      <w:r>
        <w:rPr>
          <w:rFonts w:hint="default" w:ascii="Courier New" w:hAnsi="Courier New" w:cs="Courier New"/>
          <w:b/>
          <w:bCs/>
          <w:sz w:val="21"/>
          <w:szCs w:val="21"/>
        </w:rPr>
        <w:t>案：</w:t>
      </w:r>
    </w:p>
    <w:p>
      <w:pPr>
        <w:numPr>
          <w:numId w:val="0"/>
        </w:numPr>
        <w:jc w:val="center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7" o:spid="_x0000_s1032" type="#_x0000_t75" style="height:363.3pt;width:277.9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jc w:val="center"/>
        <w:rPr>
          <w:rFonts w:hint="default" w:ascii="Courier New" w:hAnsi="Courier New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cs="Courier New"/>
          <w:b w:val="0"/>
          <w:bCs w:val="0"/>
        </w:rPr>
        <w:t>图</w:t>
      </w:r>
      <w:r>
        <w:rPr>
          <w:rFonts w:hint="default" w:ascii="Courier New" w:hAnsi="Courier New" w:cs="Courier New"/>
          <w:b w:val="0"/>
          <w:bCs w:val="0"/>
        </w:rPr>
        <w:t>7</w:t>
      </w:r>
      <w:r>
        <w:rPr>
          <w:rFonts w:hint="default" w:ascii="Courier New" w:hAnsi="Courier New" w:cs="Courier New"/>
          <w:b w:val="0"/>
          <w:bCs w:val="0"/>
        </w:rPr>
        <w:t>，</w:t>
      </w:r>
      <w:r>
        <w:rPr>
          <w:rFonts w:hint="default" w:ascii="Courier New" w:hAnsi="Courier New" w:cs="Courier New"/>
          <w:b w:val="0"/>
          <w:bCs w:val="0"/>
        </w:rPr>
        <w:t>输出结果图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。</w:t>
      </w:r>
    </w:p>
    <w:p>
      <w:pPr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可以看到，我们分别看到两个不同信号输出的时域和频域结果。通过频域的对比，我们应该可以知道，这是一个带通滤波器（或者低通滤波器，单从这个波形还看不出来）。</w:t>
      </w:r>
    </w:p>
    <w:p>
      <w:pPr>
        <w:numPr>
          <w:numId w:val="0"/>
        </w:numPr>
        <w:jc w:val="both"/>
        <w:rPr>
          <w:rFonts w:hint="default"/>
        </w:rPr>
      </w:pPr>
    </w:p>
    <w:p>
      <w:pPr>
        <w:numPr>
          <w:numId w:val="0"/>
        </w:numPr>
        <w:jc w:val="both"/>
        <w:rPr>
          <w:rFonts w:hint="default" w:ascii="Courier New" w:hAnsi="Courier New" w:cs="Courier New"/>
        </w:rPr>
      </w:pPr>
      <w:r>
        <w:rPr>
          <w:rFonts w:hint="default"/>
        </w:rPr>
        <w:t>接下来我们把输入输</w:t>
      </w:r>
      <w:r>
        <w:rPr>
          <w:rFonts w:hint="default" w:ascii="Courier New" w:hAnsi="Courier New" w:cs="Courier New"/>
        </w:rPr>
        <w:t>出的数据dump出来放到matlab上进行分析。</w:t>
      </w:r>
    </w:p>
    <w:p>
      <w:pPr>
        <w:numPr>
          <w:numId w:val="0"/>
        </w:numPr>
        <w:jc w:val="both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关键代码如下：</w:t>
      </w:r>
    </w:p>
    <w:tbl>
      <w:tblPr>
        <w:tblStyle w:val="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b/>
                <w:bCs/>
                <w:color w:val="008000"/>
              </w:rPr>
            </w:pPr>
            <w:r>
              <w:rPr>
                <w:rFonts w:hint="default" w:ascii="Courier New" w:hAnsi="Courier New" w:cs="Courier New"/>
                <w:b/>
                <w:bCs/>
                <w:color w:val="008000"/>
              </w:rPr>
              <w:t>% these are the coefficients for the filters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b/>
                <w:bCs/>
                <w:color w:val="auto"/>
              </w:rPr>
            </w:pPr>
            <w:r>
              <w:rPr>
                <w:rFonts w:hint="default" w:ascii="Courier New" w:hAnsi="Courier New" w:cs="Courier New"/>
                <w:b/>
                <w:bCs/>
                <w:color w:val="auto"/>
              </w:rPr>
              <w:t>a1 = [1,-0.6645,0.8076];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b/>
                <w:bCs/>
                <w:color w:val="auto"/>
              </w:rPr>
            </w:pPr>
            <w:r>
              <w:rPr>
                <w:rFonts w:hint="default" w:ascii="Courier New" w:hAnsi="Courier New" w:cs="Courier New"/>
                <w:b/>
                <w:bCs/>
                <w:color w:val="auto"/>
              </w:rPr>
              <w:t>a2 = [1,-0.8839,0.6449];</w:t>
            </w:r>
            <w:r>
              <w:rPr>
                <w:rFonts w:hint="default" w:ascii="Courier New" w:hAnsi="Courier New" w:cs="Courier New"/>
                <w:b/>
                <w:bCs/>
                <w:color w:val="auto"/>
              </w:rPr>
              <w:tab/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b/>
                <w:bCs/>
                <w:color w:val="auto"/>
              </w:rPr>
            </w:pPr>
            <w:r>
              <w:rPr>
                <w:rFonts w:hint="default" w:ascii="Courier New" w:hAnsi="Courier New" w:cs="Courier New"/>
                <w:b/>
                <w:bCs/>
                <w:color w:val="auto"/>
              </w:rPr>
              <w:t>a3 = [1,-1.2399,0.8438];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b/>
                <w:bCs/>
                <w:color w:val="auto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b/>
                <w:bCs/>
                <w:color w:val="auto"/>
              </w:rPr>
            </w:pPr>
            <w:r>
              <w:rPr>
                <w:rFonts w:hint="default" w:ascii="Courier New" w:hAnsi="Courier New" w:cs="Courier New"/>
                <w:b/>
                <w:bCs/>
                <w:color w:val="auto"/>
              </w:rPr>
              <w:t>b1 = [1,0,-1]/1.7544;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b/>
                <w:bCs/>
                <w:color w:val="auto"/>
              </w:rPr>
            </w:pPr>
            <w:r>
              <w:rPr>
                <w:rFonts w:hint="default" w:ascii="Courier New" w:hAnsi="Courier New" w:cs="Courier New"/>
                <w:b/>
                <w:bCs/>
                <w:color w:val="auto"/>
              </w:rPr>
              <w:t>b2 = [1,0.322,1]/1.7544;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b/>
                <w:bCs/>
                <w:color w:val="auto"/>
              </w:rPr>
            </w:pPr>
            <w:r>
              <w:rPr>
                <w:rFonts w:hint="default" w:ascii="Courier New" w:hAnsi="Courier New" w:cs="Courier New"/>
                <w:b/>
                <w:bCs/>
                <w:color w:val="auto"/>
              </w:rPr>
              <w:t>b3 = [1,-1.7544,1]/1.7544;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b/>
                <w:bCs/>
                <w:color w:val="auto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b/>
                <w:bCs/>
                <w:color w:val="auto"/>
              </w:rPr>
            </w:pPr>
            <w:r>
              <w:rPr>
                <w:rFonts w:hint="default" w:ascii="Courier New" w:hAnsi="Courier New" w:cs="Courier New"/>
                <w:b/>
                <w:bCs/>
                <w:color w:val="auto"/>
              </w:rPr>
              <w:t>w1 = filter(b1,a1,x);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b/>
                <w:bCs/>
                <w:color w:val="auto"/>
              </w:rPr>
            </w:pPr>
            <w:r>
              <w:rPr>
                <w:rFonts w:hint="default" w:ascii="Courier New" w:hAnsi="Courier New" w:cs="Courier New"/>
                <w:b/>
                <w:bCs/>
                <w:color w:val="auto"/>
              </w:rPr>
              <w:t>w2 = filter(b2,a2,w1);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b/>
                <w:bCs/>
                <w:color w:val="auto"/>
              </w:rPr>
            </w:pPr>
            <w:r>
              <w:rPr>
                <w:rFonts w:hint="default" w:ascii="Courier New" w:hAnsi="Courier New" w:cs="Courier New"/>
                <w:b/>
                <w:bCs/>
                <w:color w:val="auto"/>
              </w:rPr>
              <w:t>matlab_results = filter(b3,a3,w2);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b/>
                <w:bCs/>
                <w:color w:val="008000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b/>
                <w:bCs/>
                <w:color w:val="auto"/>
              </w:rPr>
            </w:pPr>
            <w:r>
              <w:rPr>
                <w:rFonts w:hint="default" w:ascii="Courier New" w:hAnsi="Courier New" w:cs="Courier New"/>
                <w:b/>
                <w:bCs/>
                <w:color w:val="008000"/>
              </w:rPr>
              <w:t>% calculate the error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b/>
                <w:bCs/>
                <w:color w:val="auto"/>
              </w:rPr>
            </w:pPr>
            <w:r>
              <w:rPr>
                <w:rFonts w:hint="default" w:ascii="Courier New" w:hAnsi="Courier New" w:cs="Courier New"/>
                <w:b/>
                <w:bCs/>
                <w:color w:val="auto"/>
              </w:rPr>
              <w:t>delta=(dsp_results - matlab_results) ./ matlab_results;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b/>
                <w:bCs/>
                <w:color w:val="auto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b/>
                <w:bCs/>
                <w:color w:val="auto"/>
              </w:rPr>
              <w:t>plot(delta);</w:t>
            </w:r>
          </w:p>
        </w:tc>
      </w:tr>
    </w:tbl>
    <w:p>
      <w:pPr>
        <w:numPr>
          <w:numId w:val="0"/>
        </w:numPr>
        <w:jc w:val="center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21" o:spid="_x0000_s1033" type="#_x0000_t75" style="height:243.65pt;width:429.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jc w:val="center"/>
      </w:pPr>
      <w:r>
        <w:t>图</w:t>
      </w:r>
      <w:r>
        <w:rPr>
          <w:rFonts w:hint="default" w:ascii="Courier New" w:hAnsi="Courier New" w:cs="Courier New"/>
        </w:rPr>
        <w:t>８</w:t>
      </w:r>
      <w:r>
        <w:t>，输出结果图</w:t>
      </w:r>
    </w:p>
    <w:p>
      <w:pPr>
        <w:numPr>
          <w:numId w:val="0"/>
        </w:numPr>
        <w:jc w:val="both"/>
        <w:rPr>
          <w:rFonts w:hint="default" w:ascii="Courier New" w:hAnsi="Courier New" w:cs="Courier New"/>
        </w:rPr>
      </w:pPr>
      <w:r>
        <w:rPr>
          <w:rFonts w:hint="default"/>
        </w:rPr>
        <w:t>可以看到，这个结果</w:t>
      </w:r>
      <w:r>
        <w:rPr>
          <w:rFonts w:hint="default" w:ascii="Courier New" w:hAnsi="Courier New" w:cs="Courier New"/>
        </w:rPr>
        <w:t>图显示出来，滤波器实际上是并没有这个功能的。考虑到我们的matlab函数实际上是不可能会随便出错的，我们应该想到是dsp程序出现了大的问题。我们注意到dsp的结果中存在大量的32767和-32786，我们猜测，dsp程序出现了大量的切顶现象！</w:t>
      </w:r>
    </w:p>
    <w:p>
      <w:pPr>
        <w:numPr>
          <w:numId w:val="0"/>
        </w:numPr>
        <w:jc w:val="both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因此我们在dsp实验中重新运行，不过这个时候我们把代码中的数量先除以20，尝试用降低精度的方法来解决切顶的现象，如下：</w:t>
      </w:r>
    </w:p>
    <w:tbl>
      <w:tblPr>
        <w:tblStyle w:val="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b/>
                <w:bCs/>
                <w:color w:val="008000"/>
              </w:rPr>
            </w:pPr>
            <w:r>
              <w:rPr>
                <w:rFonts w:hint="default" w:ascii="Courier New" w:hAnsi="Courier New" w:cs="Courier New"/>
                <w:b/>
                <w:bCs/>
                <w:color w:val="008000"/>
              </w:rPr>
              <w:t>/*To avoid the overflow of 32767 and -32786*/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b/>
                <w:bCs/>
              </w:rPr>
            </w:pPr>
            <w:r>
              <w:rPr>
                <w:rFonts w:hint="default" w:ascii="Courier New" w:hAnsi="Courier New" w:cs="Courier New"/>
                <w:b/>
                <w:bCs/>
              </w:rPr>
              <w:t>int i = 0;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b/>
                <w:bCs/>
              </w:rPr>
            </w:pPr>
            <w:r>
              <w:rPr>
                <w:rFonts w:hint="default" w:ascii="Courier New" w:hAnsi="Courier New" w:cs="Courier New"/>
                <w:b/>
                <w:bCs/>
              </w:rPr>
              <w:t>for(i = 0; i&lt;= 260; i++) {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b/>
                <w:bCs/>
              </w:rPr>
            </w:pPr>
            <w:r>
              <w:rPr>
                <w:rFonts w:hint="default" w:ascii="Courier New" w:hAnsi="Courier New" w:cs="Courier New"/>
                <w:b/>
                <w:bCs/>
              </w:rPr>
              <w:t xml:space="preserve">    IN[i] = IN[I] / 20;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b/>
                <w:bCs/>
              </w:rPr>
              <w:t>}</w:t>
            </w:r>
          </w:p>
        </w:tc>
      </w:tr>
    </w:tbl>
    <w:p>
      <w:pPr>
        <w:numPr>
          <w:numId w:val="0"/>
        </w:numPr>
        <w:jc w:val="both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在结果处我们把输出再进行复原：</w:t>
      </w:r>
    </w:p>
    <w:tbl>
      <w:tblPr>
        <w:tblStyle w:val="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b/>
                <w:bCs/>
                <w:color w:val="008000"/>
              </w:rPr>
            </w:pPr>
            <w:r>
              <w:rPr>
                <w:rFonts w:hint="default" w:ascii="Courier New" w:hAnsi="Courier New" w:cs="Courier New"/>
                <w:b/>
                <w:bCs/>
                <w:color w:val="008000"/>
              </w:rPr>
              <w:t>/*To avoid the overflow of 32767 and -32786*/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b/>
                <w:bCs/>
              </w:rPr>
            </w:pPr>
            <w:r>
              <w:rPr>
                <w:rFonts w:hint="default" w:ascii="Courier New" w:hAnsi="Courier New" w:cs="Courier New"/>
                <w:b/>
                <w:bCs/>
              </w:rPr>
              <w:t>i</w:t>
            </w:r>
            <w:r>
              <w:rPr>
                <w:rFonts w:hint="default" w:ascii="Courier New" w:hAnsi="Courier New" w:cs="Courier New"/>
                <w:b/>
                <w:bCs/>
              </w:rPr>
              <w:t>nt i = 0;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b/>
                <w:bCs/>
              </w:rPr>
            </w:pPr>
            <w:r>
              <w:rPr>
                <w:rFonts w:hint="default" w:ascii="Courier New" w:hAnsi="Courier New" w:cs="Courier New"/>
                <w:b/>
                <w:bCs/>
              </w:rPr>
              <w:t>for(i = 0; i&lt;= 260; i++) {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b/>
                <w:bCs/>
              </w:rPr>
            </w:pPr>
            <w:r>
              <w:rPr>
                <w:rFonts w:hint="default" w:ascii="Courier New" w:hAnsi="Courier New" w:cs="Courier New"/>
                <w:b/>
                <w:bCs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bCs/>
              </w:rPr>
              <w:t>OUT</w:t>
            </w:r>
            <w:r>
              <w:rPr>
                <w:rFonts w:hint="default" w:ascii="Courier New" w:hAnsi="Courier New" w:cs="Courier New"/>
                <w:b/>
                <w:bCs/>
              </w:rPr>
              <w:t xml:space="preserve">[i] = </w:t>
            </w:r>
            <w:r>
              <w:rPr>
                <w:rFonts w:hint="default" w:ascii="Courier New" w:hAnsi="Courier New" w:cs="Courier New"/>
                <w:b/>
                <w:bCs/>
              </w:rPr>
              <w:t>OUT</w:t>
            </w:r>
            <w:r>
              <w:rPr>
                <w:rFonts w:hint="default" w:ascii="Courier New" w:hAnsi="Courier New" w:cs="Courier New"/>
                <w:b/>
                <w:bCs/>
              </w:rPr>
              <w:t xml:space="preserve">[I] </w:t>
            </w:r>
            <w:r>
              <w:rPr>
                <w:rFonts w:hint="default" w:ascii="Courier New" w:hAnsi="Courier New" w:cs="Courier New"/>
                <w:b/>
                <w:bCs/>
              </w:rPr>
              <w:t>*</w:t>
            </w:r>
            <w:r>
              <w:rPr>
                <w:rFonts w:hint="default" w:ascii="Courier New" w:hAnsi="Courier New" w:cs="Courier New"/>
                <w:b/>
                <w:bCs/>
              </w:rPr>
              <w:t xml:space="preserve"> 20;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b/>
                <w:bCs/>
              </w:rPr>
              <w:t>}</w:t>
            </w:r>
          </w:p>
        </w:tc>
      </w:tr>
    </w:tbl>
    <w:p>
      <w:pPr>
        <w:numPr>
          <w:numId w:val="0"/>
        </w:numPr>
        <w:jc w:val="both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这个时候我们再次运行程序，我们的结果和我们的matlab中就是几乎一样的了。</w:t>
      </w:r>
    </w:p>
    <w:p>
      <w:pPr>
        <w:numPr>
          <w:numId w:val="0"/>
        </w:numPr>
        <w:jc w:val="both"/>
        <w:rPr>
          <w:rFonts w:hint="default" w:ascii="Courier New" w:hAnsi="Courier New" w:eastAsia="宋体" w:cs="Courier New"/>
          <w:b/>
          <w:bCs/>
          <w:sz w:val="21"/>
          <w:szCs w:val="21"/>
        </w:rPr>
      </w:pPr>
      <w:r>
        <w:rPr>
          <w:rFonts w:hint="default" w:ascii="Courier New" w:hAnsi="Courier New" w:eastAsia="宋体" w:cs="Courier New"/>
          <w:b/>
          <w:bCs/>
          <w:sz w:val="21"/>
          <w:szCs w:val="21"/>
        </w:rPr>
        <w:t>问题 2.2 结合先修课程学过的滤波器结构和有限字长效应两部分内容,分析并解释这个滤波程序的问题,试着提出修改建议。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答案：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在我们的DSP程序中，有限字长效应非常的明显，因为我们的几个系数在进入到dsp程序之后都出现了精度的截断。这个时候如果我们不使用级联结构反而会更加好一点，因为级联的话，精度上的误差会更加的大。不过这里的程序出问题更加主要的原因是因为切顶。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cs="Courier New"/>
          <w:b w:val="0"/>
          <w:bCs w:val="0"/>
          <w:sz w:val="21"/>
          <w:szCs w:val="21"/>
        </w:rPr>
        <w:t>为了让我们的程序能够正常运转，我们应该尝试把输入按照系数放小，在输出再恢复。这个我们已经在上一问中完成了。</w:t>
      </w:r>
    </w:p>
    <w:p>
      <w:pPr>
        <w:numPr>
          <w:numId w:val="0"/>
        </w:numPr>
        <w:jc w:val="both"/>
        <w:rPr>
          <w:rFonts w:hint="default" w:ascii="Courier New" w:hAnsi="Courier New" w:eastAsia="宋体" w:cs="Courier New"/>
          <w:b/>
          <w:bCs/>
          <w:sz w:val="24"/>
          <w:szCs w:val="24"/>
        </w:rPr>
      </w:pPr>
      <w:r>
        <w:rPr>
          <w:rFonts w:hint="default" w:ascii="Courier New" w:hAnsi="Courier New" w:cs="Courier New"/>
          <w:b/>
          <w:bCs/>
          <w:sz w:val="24"/>
          <w:szCs w:val="24"/>
        </w:rPr>
        <w:t>3</w:t>
      </w:r>
      <w:r>
        <w:rPr>
          <w:rFonts w:hint="default" w:ascii="Courier New" w:hAnsi="Courier New" w:eastAsia="宋体" w:cs="Courier New"/>
          <w:b/>
          <w:bCs/>
          <w:sz w:val="24"/>
          <w:szCs w:val="24"/>
        </w:rPr>
        <w:t>.</w:t>
      </w:r>
      <w:r>
        <w:rPr>
          <w:rFonts w:hint="default" w:ascii="Courier New" w:hAnsi="Courier New" w:cs="Courier New"/>
          <w:b/>
          <w:bCs/>
          <w:sz w:val="24"/>
          <w:szCs w:val="24"/>
        </w:rPr>
        <w:t xml:space="preserve">3 </w:t>
      </w:r>
      <w:r>
        <w:rPr>
          <w:rFonts w:hint="default" w:ascii="Courier New" w:hAnsi="Courier New" w:eastAsia="宋体" w:cs="Courier New"/>
          <w:b/>
          <w:bCs/>
          <w:sz w:val="24"/>
          <w:szCs w:val="24"/>
        </w:rPr>
        <w:t>任务三 利用汇编完成 8 点 FFT</w:t>
      </w:r>
    </w:p>
    <w:p>
      <w:pPr>
        <w:numPr>
          <w:numId w:val="0"/>
        </w:numPr>
        <w:jc w:val="both"/>
        <w:rPr>
          <w:rFonts w:hint="default" w:ascii="Courier New" w:hAnsi="Courier New" w:eastAsia="宋体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bCs w:val="0"/>
          <w:sz w:val="21"/>
          <w:szCs w:val="21"/>
        </w:rPr>
        <w:t>从网络学堂中下载例程 FFT_8,执行并理解以下问题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/>
          <w:bCs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3.3.</w:t>
      </w:r>
      <w:r>
        <w:rPr>
          <w:rFonts w:hint="default" w:ascii="Courier New" w:hAnsi="Courier New" w:cs="Courier New"/>
          <w:b/>
          <w:bCs/>
          <w:sz w:val="21"/>
          <w:szCs w:val="21"/>
        </w:rPr>
        <w:t>1</w:t>
      </w:r>
      <w:r>
        <w:rPr>
          <w:rFonts w:hint="default" w:ascii="Courier New" w:hAnsi="Courier New" w:cs="Courier New"/>
          <w:b/>
          <w:bCs/>
          <w:sz w:val="21"/>
          <w:szCs w:val="21"/>
        </w:rPr>
        <w:t xml:space="preserve"> </w:t>
      </w:r>
      <w:r>
        <w:rPr>
          <w:rFonts w:hint="default" w:ascii="Courier New" w:hAnsi="Courier New" w:eastAsia="宋体" w:cs="Courier New"/>
          <w:b/>
          <w:bCs/>
          <w:sz w:val="21"/>
          <w:szCs w:val="21"/>
        </w:rPr>
        <w:t>实验</w:t>
      </w:r>
      <w:r>
        <w:rPr>
          <w:rFonts w:hint="default" w:ascii="Courier New" w:hAnsi="Courier New" w:cs="Courier New"/>
          <w:b/>
          <w:bCs/>
          <w:sz w:val="21"/>
          <w:szCs w:val="21"/>
        </w:rPr>
        <w:t>问题</w:t>
      </w:r>
    </w:p>
    <w:p>
      <w:pPr>
        <w:jc w:val="both"/>
        <w:rPr>
          <w:rFonts w:hint="default" w:ascii="Courier New" w:hAnsi="Courier New" w:cs="Courier New"/>
          <w:b/>
          <w:bCs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问题 3.1 复习 FFT 计算中的倒位序问题,请对比解释 DSP 对 FFT 计算的优势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答案：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FFT中最重要的两个功能是反向计算地址和进行乘法累加。我们使用的 DSP 处理器专门有反位序间接寻址，同时可以在一个指令周期内完成乘和累加的运算。这两点使得它特别适合进行FFT的计算</w:t>
      </w:r>
    </w:p>
    <w:p>
      <w:pPr>
        <w:jc w:val="both"/>
        <w:rPr>
          <w:rFonts w:hint="default" w:ascii="Courier New" w:hAnsi="Courier New" w:cs="Courier New"/>
          <w:b/>
          <w:bCs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问题 3.</w:t>
      </w:r>
      <w:r>
        <w:rPr>
          <w:rFonts w:hint="default" w:ascii="Courier New" w:hAnsi="Courier New" w:cs="Courier New"/>
          <w:b/>
          <w:bCs/>
          <w:sz w:val="21"/>
          <w:szCs w:val="21"/>
        </w:rPr>
        <w:t>2</w:t>
      </w:r>
      <w:r>
        <w:rPr>
          <w:rFonts w:hint="default" w:ascii="Courier New" w:hAnsi="Courier New" w:cs="Courier New"/>
          <w:b/>
          <w:bCs/>
          <w:sz w:val="21"/>
          <w:szCs w:val="21"/>
        </w:rPr>
        <w:t xml:space="preserve"> 实现倒位序取址的功能单元在 DSP 结构中的什么位置?</w:t>
      </w:r>
    </w:p>
    <w:p>
      <w:pPr>
        <w:jc w:val="both"/>
        <w:rPr>
          <w:rFonts w:hint="default" w:ascii="Courier New" w:hAnsi="Courier New" w:cs="Courier New"/>
          <w:b/>
          <w:bCs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答案：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是我们使用的M寄存器。</w:t>
      </w:r>
    </w:p>
    <w:p>
      <w:pPr>
        <w:jc w:val="both"/>
        <w:rPr>
          <w:rFonts w:hint="default" w:ascii="Courier New" w:hAnsi="Courier New" w:cs="Courier New"/>
          <w:b/>
          <w:bCs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问题 3.</w:t>
      </w:r>
      <w:r>
        <w:rPr>
          <w:rFonts w:hint="default" w:ascii="Courier New" w:hAnsi="Courier New" w:cs="Courier New"/>
          <w:b/>
          <w:bCs/>
          <w:sz w:val="21"/>
          <w:szCs w:val="21"/>
        </w:rPr>
        <w:t>3</w:t>
      </w:r>
      <w:r>
        <w:rPr>
          <w:rFonts w:hint="default" w:ascii="Courier New" w:hAnsi="Courier New" w:cs="Courier New"/>
          <w:b/>
          <w:bCs/>
          <w:sz w:val="21"/>
          <w:szCs w:val="21"/>
        </w:rPr>
        <w:t xml:space="preserve"> FFT 的三层嵌套循环是怎样实现的?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答案：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这个就写在实验报告书里面了。上面是这么说的：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cs="Courier New"/>
          <w:b w:val="0"/>
          <w:bCs w:val="0"/>
          <w:sz w:val="21"/>
          <w:szCs w:val="21"/>
        </w:rPr>
        <w:t>根据以上特点,所以整个 L 级递推过程由三个嵌套循环组成。外层的循环控制 L级的顺序运算;内层的两个循环控制同一级的各个碟形运算,其中最内层控制同一种碟形运算,中间一层控制不同种碟形运算。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/>
          <w:bCs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问题 3.</w:t>
      </w:r>
      <w:r>
        <w:rPr>
          <w:rFonts w:hint="default" w:ascii="Courier New" w:hAnsi="Courier New" w:cs="Courier New"/>
          <w:b/>
          <w:bCs/>
          <w:sz w:val="21"/>
          <w:szCs w:val="21"/>
        </w:rPr>
        <w:t>4</w:t>
      </w:r>
      <w:r>
        <w:rPr>
          <w:rFonts w:hint="default" w:ascii="Courier New" w:hAnsi="Courier New" w:cs="Courier New"/>
          <w:b/>
          <w:bCs/>
          <w:sz w:val="21"/>
          <w:szCs w:val="21"/>
        </w:rPr>
        <w:t xml:space="preserve"> 分析 FFT 计算的精度、速度和动态调整方法——用 FFT 汇编程序结果与 Matlab结果对比,分析是否有误差</w:t>
      </w:r>
      <w:r>
        <w:rPr>
          <w:rFonts w:hint="default" w:ascii="Courier New" w:hAnsi="Courier New" w:cs="Courier New"/>
          <w:b/>
          <w:bCs/>
          <w:sz w:val="21"/>
          <w:szCs w:val="21"/>
        </w:rPr>
        <w:t>，</w:t>
      </w:r>
      <w:r>
        <w:rPr>
          <w:rFonts w:hint="default" w:ascii="Courier New" w:hAnsi="Courier New" w:cs="Courier New"/>
          <w:b/>
          <w:bCs/>
          <w:sz w:val="21"/>
          <w:szCs w:val="21"/>
        </w:rPr>
        <w:t>如果有,采用分级调整的方法进行优化。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答案：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误差的原因是精度使用的不同。其中Matlab在进行fft的时候可以使用double型数据（32位）或者single（16位）。而我们的dsp则是使用的8位的fft。为了分级调整，可以在计算结果中逐级进行放缩。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cs="Courier New"/>
          <w:b w:val="0"/>
          <w:bCs w:val="0"/>
          <w:sz w:val="21"/>
          <w:szCs w:val="21"/>
        </w:rPr>
        <w:t>我使用了一份学长提供的测试数据，得到的结果如下：</w:t>
      </w:r>
    </w:p>
    <w:tbl>
      <w:tblPr>
        <w:tblStyle w:val="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Out_MATLAB = [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0.0062, 0.0187, 0.0375, 0.0625, 0.0875, 0.1125, 0.1375, 0.1625,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0.1875, 0.2124, 0.2374, 0.2624, 0.2874, 0.3124, 0.3374, 0.3624, 0.2812, 0.1937, 0.1000, 0.000, 0.000, 0.000, 0.000]</w:t>
            </w:r>
          </w:p>
        </w:tc>
      </w:tr>
    </w:tbl>
    <w:p>
      <w:pPr>
        <w:numPr>
          <w:numId w:val="0"/>
        </w:numPr>
        <w:jc w:val="both"/>
        <w:rPr>
          <w:rFonts w:hint="default" w:ascii="Courier New" w:hAnsi="Courier New" w:cs="Courier New"/>
          <w:b w:val="0"/>
          <w:bCs w:val="0"/>
          <w:sz w:val="21"/>
          <w:szCs w:val="21"/>
        </w:rPr>
      </w:pPr>
    </w:p>
    <w:tbl>
      <w:tblPr>
        <w:tblStyle w:val="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 xml:space="preserve">OUT_DSP </w:t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= [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0.00</w:t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59</w:t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, 0.01</w:t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95</w:t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, 0.03</w:t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91</w:t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, 0.06</w:t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45</w:t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, 0.08</w:t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59</w:t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, 0.11</w:t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13</w:t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, 0.13</w:t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48</w:t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, 0.16</w:t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02</w:t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,</w:t>
            </w:r>
          </w:p>
          <w:p>
            <w:pPr>
              <w:numPr>
                <w:numId w:val="0"/>
              </w:numPr>
              <w:jc w:val="both"/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0.18</w:t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55</w:t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, 0.21</w:t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09</w:t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, 0.23</w:t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63</w:t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, 0.26</w:t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17</w:t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, 0.28</w:t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52</w:t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, 0.31</w:t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05</w:t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, 0.33</w:t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59</w:t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, 0.3</w:t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594</w:t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, 0.281</w:t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3</w:t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, 0.19</w:t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14</w:t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, 0.</w:t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0917</w:t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 xml:space="preserve">, </w:t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-</w:t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0.0</w:t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2</w:t>
            </w:r>
            <w:r>
              <w:rPr>
                <w:rFonts w:hint="default" w:ascii="Courier New" w:hAnsi="Courier New" w:cs="Courier New"/>
                <w:b w:val="0"/>
                <w:bCs w:val="0"/>
                <w:sz w:val="21"/>
                <w:szCs w:val="21"/>
              </w:rPr>
              <w:t>0, 0.000, 0.000, 0.000]</w:t>
            </w:r>
          </w:p>
        </w:tc>
      </w:tr>
    </w:tbl>
    <w:p>
      <w:pPr>
        <w:numPr>
          <w:numId w:val="0"/>
        </w:numPr>
        <w:jc w:val="both"/>
        <w:rPr>
          <w:rFonts w:hint="default" w:ascii="Courier New" w:hAnsi="Courier New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cs="Courier New"/>
          <w:b w:val="0"/>
          <w:bCs w:val="0"/>
          <w:sz w:val="21"/>
          <w:szCs w:val="21"/>
        </w:rPr>
        <w:t>可以看到，整体的误差是比较小的。</w:t>
      </w:r>
    </w:p>
    <w:p>
      <w:pPr>
        <w:numPr>
          <w:ilvl w:val="0"/>
          <w:numId w:val="1"/>
        </w:numPr>
        <w:jc w:val="both"/>
        <w:rPr>
          <w:rFonts w:hint="default" w:ascii="Courier New" w:hAnsi="Courier New" w:eastAsia="宋体" w:cs="Courier New"/>
          <w:b/>
          <w:bCs/>
          <w:sz w:val="30"/>
          <w:szCs w:val="30"/>
        </w:rPr>
      </w:pPr>
      <w:r>
        <w:rPr>
          <w:rFonts w:hint="default" w:ascii="Courier New" w:hAnsi="Courier New" w:eastAsia="宋体" w:cs="Courier New"/>
          <w:b/>
          <w:bCs/>
          <w:sz w:val="30"/>
          <w:szCs w:val="30"/>
        </w:rPr>
        <w:t>实验</w:t>
      </w:r>
      <w:r>
        <w:rPr>
          <w:rFonts w:hint="default" w:ascii="Courier New" w:hAnsi="Courier New" w:cs="Courier New"/>
          <w:b/>
          <w:bCs/>
          <w:sz w:val="30"/>
          <w:szCs w:val="30"/>
        </w:rPr>
        <w:t>总结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/>
          <w:bCs/>
          <w:sz w:val="24"/>
          <w:szCs w:val="24"/>
        </w:rPr>
      </w:pPr>
      <w:r>
        <w:rPr>
          <w:rFonts w:hint="default" w:ascii="Courier New" w:hAnsi="Courier New" w:cs="Courier New"/>
          <w:b/>
          <w:bCs/>
          <w:sz w:val="24"/>
          <w:szCs w:val="24"/>
        </w:rPr>
        <w:t>4</w:t>
      </w:r>
      <w:r>
        <w:rPr>
          <w:rFonts w:hint="default" w:ascii="Courier New" w:hAnsi="Courier New" w:eastAsia="宋体" w:cs="Courier New"/>
          <w:b/>
          <w:bCs/>
          <w:sz w:val="24"/>
          <w:szCs w:val="24"/>
        </w:rPr>
        <w:t>.</w:t>
      </w:r>
      <w:r>
        <w:rPr>
          <w:rFonts w:hint="default" w:ascii="Courier New" w:hAnsi="Courier New" w:cs="Courier New"/>
          <w:b/>
          <w:bCs/>
          <w:sz w:val="24"/>
          <w:szCs w:val="24"/>
        </w:rPr>
        <w:t>1 总结实验中遇到的问题和解决办法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答案：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最大的问题是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在实验二中，因为一开始做出来的结果肯定是错误的。而这个时候我完全没有意识到这个错误的结果才是正常的，因此花了很长的时间寻找matlab上面可能的程序错误。事实上这里就是需要分析错误的原因，因此我浪费了很多时间。其次的问题在于汇编代码，个人感觉这次实验中的汇编代码难读都比较高，花了很长的时间来理解和消化。尤其是最后的fft算法的汇编代码，不花很长的时间是很难理解的。个人认为，这段代码是面向已经学习好了这种汇编语言的人的，而不是面向初学者的，因此注释晦涩难懂。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cs="Courier New"/>
          <w:b w:val="0"/>
          <w:bCs w:val="0"/>
          <w:sz w:val="21"/>
          <w:szCs w:val="21"/>
        </w:rPr>
        <w:t>另外一个比较蠢的问题是，在使用plot的时候选错了地址，因此有一段时间，我的OUT的结果都是0。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b/>
          <w:bCs/>
          <w:sz w:val="24"/>
          <w:szCs w:val="24"/>
        </w:rPr>
      </w:pPr>
      <w:r>
        <w:rPr>
          <w:rFonts w:hint="default" w:ascii="Courier New" w:hAnsi="Courier New" w:cs="Courier New"/>
          <w:b/>
          <w:bCs/>
          <w:sz w:val="24"/>
          <w:szCs w:val="24"/>
        </w:rPr>
        <w:t>4</w:t>
      </w:r>
      <w:r>
        <w:rPr>
          <w:rFonts w:hint="default" w:ascii="Courier New" w:hAnsi="Courier New" w:eastAsia="宋体" w:cs="Courier New"/>
          <w:b/>
          <w:bCs/>
          <w:sz w:val="24"/>
          <w:szCs w:val="24"/>
        </w:rPr>
        <w:t>.</w:t>
      </w:r>
      <w:r>
        <w:rPr>
          <w:rFonts w:hint="default" w:ascii="Courier New" w:hAnsi="Courier New" w:cs="Courier New"/>
          <w:b/>
          <w:bCs/>
          <w:sz w:val="24"/>
          <w:szCs w:val="24"/>
        </w:rPr>
        <w:t>2 本次实验体会与建议</w:t>
      </w:r>
    </w:p>
    <w:p>
      <w:pPr>
        <w:rPr>
          <w:rFonts w:hint="default" w:ascii="Courier New" w:hAnsi="Courier New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cs="Courier New"/>
          <w:b/>
          <w:bCs/>
          <w:sz w:val="21"/>
          <w:szCs w:val="21"/>
        </w:rPr>
        <w:t>答案：</w:t>
      </w:r>
      <w:r>
        <w:rPr>
          <w:rFonts w:hint="default" w:ascii="Courier New" w:hAnsi="Courier New" w:cs="Courier New"/>
          <w:b w:val="0"/>
          <w:bCs w:val="0"/>
          <w:sz w:val="21"/>
          <w:szCs w:val="21"/>
        </w:rPr>
        <w:t>本次实验最大的体会就是，当程序的结果和预想不一样的时候，有可能这个不一样才是正常的情况。这次实验，我们大家都卡在了这个地方，都以外是出现了代码编写上的错误。实际上则是我们课件没有理解好，因此没有注意到这个问题就是要考验我们对dsp运算中非常重要的切顶和有限字长的理解。</w:t>
      </w:r>
    </w:p>
    <w:p>
      <w:pPr>
        <w:rPr>
          <w:rFonts w:hint="default" w:ascii="Courier New" w:hAnsi="Courier New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cs="Courier New"/>
          <w:b w:val="0"/>
          <w:bCs w:val="0"/>
          <w:sz w:val="21"/>
          <w:szCs w:val="21"/>
        </w:rPr>
        <w:t>其次就是，混合编程上面的问题。虽然这一次的matlab和dsp的混合并不严格，实际上也是分割的两个部分，不过还是锻炼了我们不同平台上运用代码的分析的能力。</w:t>
      </w:r>
    </w:p>
    <w:p>
      <w:pPr>
        <w:rPr>
          <w:rFonts w:hint="default" w:ascii="Courier New" w:hAnsi="Courier New" w:cs="Courier New"/>
          <w:b w:val="0"/>
          <w:bCs w:val="0"/>
          <w:sz w:val="21"/>
          <w:szCs w:val="21"/>
        </w:rPr>
      </w:pPr>
      <w:r>
        <w:rPr>
          <w:rFonts w:hint="default" w:ascii="Courier New" w:hAnsi="Courier New" w:cs="Courier New"/>
          <w:b w:val="0"/>
          <w:bCs w:val="0"/>
          <w:sz w:val="21"/>
          <w:szCs w:val="21"/>
        </w:rPr>
        <w:t>最后就是，做实验的时候应该多思考，不要盲目的进行debug。这样可以节省我们非常多的时间。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方正宋体S-超大字符集(SIP)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3354505">
    <w:nsid w:val="5607D789"/>
    <w:multiLevelType w:val="singleLevel"/>
    <w:tmpl w:val="5607D789"/>
    <w:lvl w:ilvl="0" w:tentative="1">
      <w:start w:val="1"/>
      <w:numFmt w:val="decimal"/>
      <w:suff w:val="space"/>
      <w:lvlText w:val="%1."/>
      <w:lvlJc w:val="left"/>
    </w:lvl>
  </w:abstractNum>
  <w:num w:numId="1">
    <w:abstractNumId w:val="14433545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F2EBC203"/>
    <w:rsid w:val="02AFC7C9"/>
    <w:rsid w:val="079F4AB7"/>
    <w:rsid w:val="07FD838F"/>
    <w:rsid w:val="0BDC68E2"/>
    <w:rsid w:val="0DF7972B"/>
    <w:rsid w:val="0DFF1777"/>
    <w:rsid w:val="0ED4B1E8"/>
    <w:rsid w:val="0F7D94A8"/>
    <w:rsid w:val="0FA2BCF4"/>
    <w:rsid w:val="0FED9589"/>
    <w:rsid w:val="114F7933"/>
    <w:rsid w:val="13FF088E"/>
    <w:rsid w:val="14CA3551"/>
    <w:rsid w:val="14E7CA68"/>
    <w:rsid w:val="174ECBF1"/>
    <w:rsid w:val="177745B7"/>
    <w:rsid w:val="17DDF0C3"/>
    <w:rsid w:val="1A1A61C8"/>
    <w:rsid w:val="1ABF6D59"/>
    <w:rsid w:val="1CDE1A2D"/>
    <w:rsid w:val="1CFE9B87"/>
    <w:rsid w:val="1D6BE7FB"/>
    <w:rsid w:val="1DBB3FF6"/>
    <w:rsid w:val="1DBFC7F1"/>
    <w:rsid w:val="1DFE2843"/>
    <w:rsid w:val="1DFFE7A0"/>
    <w:rsid w:val="1EFBDB93"/>
    <w:rsid w:val="1F35910E"/>
    <w:rsid w:val="1F7E5E9F"/>
    <w:rsid w:val="1FBFF0BE"/>
    <w:rsid w:val="1FD985D8"/>
    <w:rsid w:val="23BE73F3"/>
    <w:rsid w:val="25BDA0B2"/>
    <w:rsid w:val="2643A122"/>
    <w:rsid w:val="26FD4D0E"/>
    <w:rsid w:val="26FD755C"/>
    <w:rsid w:val="27F7D524"/>
    <w:rsid w:val="29DBF902"/>
    <w:rsid w:val="2AFF6348"/>
    <w:rsid w:val="2C3D30D2"/>
    <w:rsid w:val="2C7F0220"/>
    <w:rsid w:val="2EBB4C69"/>
    <w:rsid w:val="2F874235"/>
    <w:rsid w:val="2F8CF88C"/>
    <w:rsid w:val="2FBF5ABE"/>
    <w:rsid w:val="2FFB85BB"/>
    <w:rsid w:val="3136A941"/>
    <w:rsid w:val="316F5867"/>
    <w:rsid w:val="330FA361"/>
    <w:rsid w:val="336EC4BA"/>
    <w:rsid w:val="33A7AD0C"/>
    <w:rsid w:val="346E897E"/>
    <w:rsid w:val="34FB822E"/>
    <w:rsid w:val="34FF1819"/>
    <w:rsid w:val="35E7C18C"/>
    <w:rsid w:val="35EF4BB5"/>
    <w:rsid w:val="35F8DA16"/>
    <w:rsid w:val="35FE54ED"/>
    <w:rsid w:val="36FD039E"/>
    <w:rsid w:val="37776A78"/>
    <w:rsid w:val="377D9F7B"/>
    <w:rsid w:val="37AFA6E0"/>
    <w:rsid w:val="37AFE7A8"/>
    <w:rsid w:val="37B7B6D8"/>
    <w:rsid w:val="37FF18E6"/>
    <w:rsid w:val="392EE900"/>
    <w:rsid w:val="39FBB3C2"/>
    <w:rsid w:val="3ABBC426"/>
    <w:rsid w:val="3AF739A9"/>
    <w:rsid w:val="3AF7CD04"/>
    <w:rsid w:val="3B75E966"/>
    <w:rsid w:val="3BCD692A"/>
    <w:rsid w:val="3BE24B36"/>
    <w:rsid w:val="3BFB517B"/>
    <w:rsid w:val="3BFF205F"/>
    <w:rsid w:val="3D1B33B6"/>
    <w:rsid w:val="3D7BAF1A"/>
    <w:rsid w:val="3DF33ECE"/>
    <w:rsid w:val="3DFAE13F"/>
    <w:rsid w:val="3E171C7A"/>
    <w:rsid w:val="3E3C2B0A"/>
    <w:rsid w:val="3F33CE5D"/>
    <w:rsid w:val="3F36521F"/>
    <w:rsid w:val="3F5F54DC"/>
    <w:rsid w:val="3F66550C"/>
    <w:rsid w:val="3F793E6D"/>
    <w:rsid w:val="3F7BE124"/>
    <w:rsid w:val="3F7EC6A6"/>
    <w:rsid w:val="3FA36457"/>
    <w:rsid w:val="3FAF7062"/>
    <w:rsid w:val="3FBFCF80"/>
    <w:rsid w:val="3FD7C377"/>
    <w:rsid w:val="3FD999DF"/>
    <w:rsid w:val="3FEBB4A0"/>
    <w:rsid w:val="3FEF28A2"/>
    <w:rsid w:val="3FF79645"/>
    <w:rsid w:val="3FF99EBC"/>
    <w:rsid w:val="3FFA1867"/>
    <w:rsid w:val="3FFA5E24"/>
    <w:rsid w:val="3FFB5835"/>
    <w:rsid w:val="3FFB6663"/>
    <w:rsid w:val="3FFBAE1C"/>
    <w:rsid w:val="3FFC6285"/>
    <w:rsid w:val="3FFC9CC6"/>
    <w:rsid w:val="3FFE45EE"/>
    <w:rsid w:val="3FFEAFA8"/>
    <w:rsid w:val="3FFF9523"/>
    <w:rsid w:val="43FC0EFA"/>
    <w:rsid w:val="43FDA2F7"/>
    <w:rsid w:val="44BF1F51"/>
    <w:rsid w:val="4777F536"/>
    <w:rsid w:val="47A328DC"/>
    <w:rsid w:val="47F48F7E"/>
    <w:rsid w:val="49FED900"/>
    <w:rsid w:val="4AF1E078"/>
    <w:rsid w:val="4BF1353B"/>
    <w:rsid w:val="4BFEFBC4"/>
    <w:rsid w:val="4C66D8A0"/>
    <w:rsid w:val="4CF3C37C"/>
    <w:rsid w:val="4DFFE073"/>
    <w:rsid w:val="4F69CBAF"/>
    <w:rsid w:val="4FBF3FE2"/>
    <w:rsid w:val="4FFFB920"/>
    <w:rsid w:val="51DF06F0"/>
    <w:rsid w:val="55FF7031"/>
    <w:rsid w:val="567E756A"/>
    <w:rsid w:val="56DFA800"/>
    <w:rsid w:val="5752A1C8"/>
    <w:rsid w:val="576DBBA0"/>
    <w:rsid w:val="579BBA74"/>
    <w:rsid w:val="57BB80D9"/>
    <w:rsid w:val="57D7AB2F"/>
    <w:rsid w:val="57DF99F4"/>
    <w:rsid w:val="57E68A85"/>
    <w:rsid w:val="57F36214"/>
    <w:rsid w:val="57FAF090"/>
    <w:rsid w:val="57FC8B96"/>
    <w:rsid w:val="57FE6AE4"/>
    <w:rsid w:val="58B3319F"/>
    <w:rsid w:val="596F6DDF"/>
    <w:rsid w:val="5AAD1AED"/>
    <w:rsid w:val="5AAD3DBA"/>
    <w:rsid w:val="5AF43B3B"/>
    <w:rsid w:val="5AFE7905"/>
    <w:rsid w:val="5BD08D0F"/>
    <w:rsid w:val="5BEFE9AD"/>
    <w:rsid w:val="5BFF9940"/>
    <w:rsid w:val="5CDA361E"/>
    <w:rsid w:val="5D3F74E7"/>
    <w:rsid w:val="5DBC95D8"/>
    <w:rsid w:val="5DBF55D1"/>
    <w:rsid w:val="5DDD4235"/>
    <w:rsid w:val="5DFAF2AA"/>
    <w:rsid w:val="5DFEE64A"/>
    <w:rsid w:val="5DFF9EBC"/>
    <w:rsid w:val="5DFFBFBA"/>
    <w:rsid w:val="5EA7155F"/>
    <w:rsid w:val="5ED5C617"/>
    <w:rsid w:val="5EE393B5"/>
    <w:rsid w:val="5EFEC268"/>
    <w:rsid w:val="5EFECE4C"/>
    <w:rsid w:val="5F3D64BD"/>
    <w:rsid w:val="5F4B74B7"/>
    <w:rsid w:val="5F6F1243"/>
    <w:rsid w:val="5F7B52DA"/>
    <w:rsid w:val="5F8FF583"/>
    <w:rsid w:val="5FAE51B1"/>
    <w:rsid w:val="5FB2F7B0"/>
    <w:rsid w:val="5FB5D53E"/>
    <w:rsid w:val="5FBBCD7E"/>
    <w:rsid w:val="5FBF7DF9"/>
    <w:rsid w:val="5FD73F95"/>
    <w:rsid w:val="5FF263EC"/>
    <w:rsid w:val="5FF51CE8"/>
    <w:rsid w:val="5FF5EAC4"/>
    <w:rsid w:val="5FF86552"/>
    <w:rsid w:val="5FFAE55A"/>
    <w:rsid w:val="5FFBA6A9"/>
    <w:rsid w:val="5FFE9E43"/>
    <w:rsid w:val="5FFF260B"/>
    <w:rsid w:val="5FFF317A"/>
    <w:rsid w:val="60BD60AD"/>
    <w:rsid w:val="61BA4D83"/>
    <w:rsid w:val="627BF045"/>
    <w:rsid w:val="62F70A0F"/>
    <w:rsid w:val="65D75623"/>
    <w:rsid w:val="65FE2864"/>
    <w:rsid w:val="667C0AD0"/>
    <w:rsid w:val="66FF6933"/>
    <w:rsid w:val="67ADE44B"/>
    <w:rsid w:val="67FBF0DE"/>
    <w:rsid w:val="67FCE788"/>
    <w:rsid w:val="67FFBA9D"/>
    <w:rsid w:val="67FFC8C2"/>
    <w:rsid w:val="68ED9468"/>
    <w:rsid w:val="69778905"/>
    <w:rsid w:val="69DB1A9D"/>
    <w:rsid w:val="6A6AABF2"/>
    <w:rsid w:val="6B5C3333"/>
    <w:rsid w:val="6B7E288B"/>
    <w:rsid w:val="6B7F1BCE"/>
    <w:rsid w:val="6B7F6C00"/>
    <w:rsid w:val="6BC7ACF2"/>
    <w:rsid w:val="6BDBFD10"/>
    <w:rsid w:val="6BF943FF"/>
    <w:rsid w:val="6C8E5EE4"/>
    <w:rsid w:val="6CB7A155"/>
    <w:rsid w:val="6D7FD451"/>
    <w:rsid w:val="6DEF2432"/>
    <w:rsid w:val="6DEFD2B3"/>
    <w:rsid w:val="6DFB87D2"/>
    <w:rsid w:val="6DFF3398"/>
    <w:rsid w:val="6E7945CD"/>
    <w:rsid w:val="6EBB0A60"/>
    <w:rsid w:val="6EBF469B"/>
    <w:rsid w:val="6EDF2EE3"/>
    <w:rsid w:val="6EF953F8"/>
    <w:rsid w:val="6EFDAEF2"/>
    <w:rsid w:val="6F67332E"/>
    <w:rsid w:val="6F7BE426"/>
    <w:rsid w:val="6F93C33A"/>
    <w:rsid w:val="6FA7CCD6"/>
    <w:rsid w:val="6FC3F282"/>
    <w:rsid w:val="6FDF6F90"/>
    <w:rsid w:val="6FDFE92E"/>
    <w:rsid w:val="6FECA6C2"/>
    <w:rsid w:val="6FF13183"/>
    <w:rsid w:val="6FF3706B"/>
    <w:rsid w:val="6FF77754"/>
    <w:rsid w:val="6FF9906E"/>
    <w:rsid w:val="6FFCB2F7"/>
    <w:rsid w:val="6FFE8E43"/>
    <w:rsid w:val="6FFE9B25"/>
    <w:rsid w:val="712F6570"/>
    <w:rsid w:val="7255E85F"/>
    <w:rsid w:val="72DFEE82"/>
    <w:rsid w:val="739F4ADD"/>
    <w:rsid w:val="73AFBEF5"/>
    <w:rsid w:val="73BF51E5"/>
    <w:rsid w:val="73C55643"/>
    <w:rsid w:val="73CF42F0"/>
    <w:rsid w:val="73EEA4F3"/>
    <w:rsid w:val="73F3730C"/>
    <w:rsid w:val="73FB22DB"/>
    <w:rsid w:val="73FF2454"/>
    <w:rsid w:val="74EF9756"/>
    <w:rsid w:val="75550C4E"/>
    <w:rsid w:val="757DEF66"/>
    <w:rsid w:val="757F81FF"/>
    <w:rsid w:val="75BBB285"/>
    <w:rsid w:val="75F52B30"/>
    <w:rsid w:val="75F79718"/>
    <w:rsid w:val="766827CA"/>
    <w:rsid w:val="767C6BF8"/>
    <w:rsid w:val="76AF91E5"/>
    <w:rsid w:val="76BA0C9F"/>
    <w:rsid w:val="76BB6749"/>
    <w:rsid w:val="76D1E03A"/>
    <w:rsid w:val="76EF8A88"/>
    <w:rsid w:val="76FDAE29"/>
    <w:rsid w:val="76FFE4C5"/>
    <w:rsid w:val="773B6D56"/>
    <w:rsid w:val="774EF015"/>
    <w:rsid w:val="774F0DB0"/>
    <w:rsid w:val="776DEC42"/>
    <w:rsid w:val="777D3582"/>
    <w:rsid w:val="777FCA0D"/>
    <w:rsid w:val="77AEC3FC"/>
    <w:rsid w:val="77BCED0E"/>
    <w:rsid w:val="77D3551E"/>
    <w:rsid w:val="77D7A1C2"/>
    <w:rsid w:val="77D7D485"/>
    <w:rsid w:val="77ED0F5F"/>
    <w:rsid w:val="77F5BE22"/>
    <w:rsid w:val="77F6CF36"/>
    <w:rsid w:val="77FB0CC3"/>
    <w:rsid w:val="77FE31F4"/>
    <w:rsid w:val="77FF1AB3"/>
    <w:rsid w:val="77FF4193"/>
    <w:rsid w:val="77FFFE57"/>
    <w:rsid w:val="78FDFC2F"/>
    <w:rsid w:val="795EF9D3"/>
    <w:rsid w:val="798F002D"/>
    <w:rsid w:val="79A766CC"/>
    <w:rsid w:val="79BF63C6"/>
    <w:rsid w:val="79E91E4A"/>
    <w:rsid w:val="79F99CC2"/>
    <w:rsid w:val="79FBB7A6"/>
    <w:rsid w:val="79FD28A4"/>
    <w:rsid w:val="79FEAC0A"/>
    <w:rsid w:val="79FF9E45"/>
    <w:rsid w:val="79FFB798"/>
    <w:rsid w:val="7A79D49D"/>
    <w:rsid w:val="7A9311C0"/>
    <w:rsid w:val="7ABC4F8D"/>
    <w:rsid w:val="7AF76BC9"/>
    <w:rsid w:val="7AF808B3"/>
    <w:rsid w:val="7B6EA99E"/>
    <w:rsid w:val="7B75322B"/>
    <w:rsid w:val="7B7B920B"/>
    <w:rsid w:val="7B7E0D87"/>
    <w:rsid w:val="7B8F227A"/>
    <w:rsid w:val="7BBD9582"/>
    <w:rsid w:val="7BCD4992"/>
    <w:rsid w:val="7BD7A67D"/>
    <w:rsid w:val="7BF76097"/>
    <w:rsid w:val="7BF7D390"/>
    <w:rsid w:val="7BFB4AEA"/>
    <w:rsid w:val="7BFBFC9E"/>
    <w:rsid w:val="7BFE8660"/>
    <w:rsid w:val="7BFF7D66"/>
    <w:rsid w:val="7C3C7978"/>
    <w:rsid w:val="7C6C7BD5"/>
    <w:rsid w:val="7C732B2F"/>
    <w:rsid w:val="7C9F0BCB"/>
    <w:rsid w:val="7CC591CA"/>
    <w:rsid w:val="7CE6688D"/>
    <w:rsid w:val="7CFD5A0B"/>
    <w:rsid w:val="7D5F91BF"/>
    <w:rsid w:val="7D6A39DE"/>
    <w:rsid w:val="7D9D9630"/>
    <w:rsid w:val="7DB5DB46"/>
    <w:rsid w:val="7DB7D178"/>
    <w:rsid w:val="7DBED02A"/>
    <w:rsid w:val="7DBEE66E"/>
    <w:rsid w:val="7DBF2E4F"/>
    <w:rsid w:val="7DD9B1F5"/>
    <w:rsid w:val="7DE7F33C"/>
    <w:rsid w:val="7DF1FC23"/>
    <w:rsid w:val="7DF79D42"/>
    <w:rsid w:val="7DFB29A4"/>
    <w:rsid w:val="7DFBD1E9"/>
    <w:rsid w:val="7DFBEE39"/>
    <w:rsid w:val="7DFDF7CB"/>
    <w:rsid w:val="7DFF23F4"/>
    <w:rsid w:val="7E5CD931"/>
    <w:rsid w:val="7EBBD5C1"/>
    <w:rsid w:val="7ECF18DE"/>
    <w:rsid w:val="7ECF6C24"/>
    <w:rsid w:val="7EDF0F2B"/>
    <w:rsid w:val="7EDF373C"/>
    <w:rsid w:val="7EDF4908"/>
    <w:rsid w:val="7EDFC870"/>
    <w:rsid w:val="7EE78A6E"/>
    <w:rsid w:val="7EEB661C"/>
    <w:rsid w:val="7EEF5AFB"/>
    <w:rsid w:val="7EF6E79A"/>
    <w:rsid w:val="7EF71956"/>
    <w:rsid w:val="7EFD25A1"/>
    <w:rsid w:val="7EFF6648"/>
    <w:rsid w:val="7EFF88E7"/>
    <w:rsid w:val="7F1EBDA7"/>
    <w:rsid w:val="7F1FB091"/>
    <w:rsid w:val="7F36A8EA"/>
    <w:rsid w:val="7F375A09"/>
    <w:rsid w:val="7F3DFCEA"/>
    <w:rsid w:val="7F3F5CE4"/>
    <w:rsid w:val="7F4E80D1"/>
    <w:rsid w:val="7F4F143D"/>
    <w:rsid w:val="7F4F213E"/>
    <w:rsid w:val="7F563270"/>
    <w:rsid w:val="7F577288"/>
    <w:rsid w:val="7F5F6987"/>
    <w:rsid w:val="7F6FC131"/>
    <w:rsid w:val="7F7741AC"/>
    <w:rsid w:val="7F77840B"/>
    <w:rsid w:val="7F7CB85A"/>
    <w:rsid w:val="7F7DC98F"/>
    <w:rsid w:val="7F7F3EC9"/>
    <w:rsid w:val="7F7F846A"/>
    <w:rsid w:val="7F8AECE0"/>
    <w:rsid w:val="7F9FE960"/>
    <w:rsid w:val="7FA3CC3B"/>
    <w:rsid w:val="7FAB6871"/>
    <w:rsid w:val="7FB5ADB4"/>
    <w:rsid w:val="7FB6A985"/>
    <w:rsid w:val="7FB7300B"/>
    <w:rsid w:val="7FBB6C8F"/>
    <w:rsid w:val="7FBDD1DB"/>
    <w:rsid w:val="7FBF0E4B"/>
    <w:rsid w:val="7FD132A3"/>
    <w:rsid w:val="7FD30A74"/>
    <w:rsid w:val="7FDD0F53"/>
    <w:rsid w:val="7FDF6BC8"/>
    <w:rsid w:val="7FDF88C9"/>
    <w:rsid w:val="7FDFA51E"/>
    <w:rsid w:val="7FDFCDA5"/>
    <w:rsid w:val="7FE762D6"/>
    <w:rsid w:val="7FE798E5"/>
    <w:rsid w:val="7FEDCE9C"/>
    <w:rsid w:val="7FEF6383"/>
    <w:rsid w:val="7FEF79AC"/>
    <w:rsid w:val="7FEFA18F"/>
    <w:rsid w:val="7FF5AABD"/>
    <w:rsid w:val="7FF75CA3"/>
    <w:rsid w:val="7FF76A14"/>
    <w:rsid w:val="7FF7AD96"/>
    <w:rsid w:val="7FF7E2B0"/>
    <w:rsid w:val="7FF98F06"/>
    <w:rsid w:val="7FFA40C8"/>
    <w:rsid w:val="7FFB9B02"/>
    <w:rsid w:val="7FFD0508"/>
    <w:rsid w:val="7FFD5BBB"/>
    <w:rsid w:val="7FFEB588"/>
    <w:rsid w:val="7FFEBBA6"/>
    <w:rsid w:val="7FFF0FEB"/>
    <w:rsid w:val="7FFF332A"/>
    <w:rsid w:val="7FFF74DE"/>
    <w:rsid w:val="7FFFA599"/>
    <w:rsid w:val="7FFFFDEF"/>
    <w:rsid w:val="87BFCEAE"/>
    <w:rsid w:val="87FBF2FD"/>
    <w:rsid w:val="8D3F265B"/>
    <w:rsid w:val="8F7BFB3B"/>
    <w:rsid w:val="8FA9878E"/>
    <w:rsid w:val="8FDBC4E9"/>
    <w:rsid w:val="91FB591C"/>
    <w:rsid w:val="95DB9C32"/>
    <w:rsid w:val="96FE82A4"/>
    <w:rsid w:val="97C9E3FA"/>
    <w:rsid w:val="97DF6FCE"/>
    <w:rsid w:val="97FD9D04"/>
    <w:rsid w:val="997C3641"/>
    <w:rsid w:val="9BA6830D"/>
    <w:rsid w:val="9BEFEA10"/>
    <w:rsid w:val="9CF7FF35"/>
    <w:rsid w:val="9DA876AD"/>
    <w:rsid w:val="9DDFF791"/>
    <w:rsid w:val="9EFFF046"/>
    <w:rsid w:val="9FD34087"/>
    <w:rsid w:val="9FDF661F"/>
    <w:rsid w:val="9FEFA6EC"/>
    <w:rsid w:val="9FFE26D9"/>
    <w:rsid w:val="A2F7BE3B"/>
    <w:rsid w:val="A3EF08A4"/>
    <w:rsid w:val="A459BEBB"/>
    <w:rsid w:val="A5AF4CA8"/>
    <w:rsid w:val="A5BF814C"/>
    <w:rsid w:val="A5E72461"/>
    <w:rsid w:val="A5F773AA"/>
    <w:rsid w:val="A6F3F102"/>
    <w:rsid w:val="A6FEC7F6"/>
    <w:rsid w:val="A7CF2AE3"/>
    <w:rsid w:val="A7D39FC9"/>
    <w:rsid w:val="A7FFD648"/>
    <w:rsid w:val="A8FFBD9F"/>
    <w:rsid w:val="A9770ECE"/>
    <w:rsid w:val="A9FF6E41"/>
    <w:rsid w:val="AAF5639C"/>
    <w:rsid w:val="ABDB9EE3"/>
    <w:rsid w:val="ABF687C4"/>
    <w:rsid w:val="ABFD9458"/>
    <w:rsid w:val="AC2F0CBD"/>
    <w:rsid w:val="AD1CBDFD"/>
    <w:rsid w:val="AD6F9363"/>
    <w:rsid w:val="ADBF5F3C"/>
    <w:rsid w:val="ADCBD104"/>
    <w:rsid w:val="ADFF5E9B"/>
    <w:rsid w:val="AE774800"/>
    <w:rsid w:val="AE7AED2D"/>
    <w:rsid w:val="AE7D5F7C"/>
    <w:rsid w:val="AEB7284A"/>
    <w:rsid w:val="AEFDC550"/>
    <w:rsid w:val="AEFF6627"/>
    <w:rsid w:val="AF7F90D3"/>
    <w:rsid w:val="AFD79FA1"/>
    <w:rsid w:val="AFD7F435"/>
    <w:rsid w:val="AFDCE680"/>
    <w:rsid w:val="AFF73BC1"/>
    <w:rsid w:val="AFFBDBA4"/>
    <w:rsid w:val="AFFE2941"/>
    <w:rsid w:val="B1FFA0D6"/>
    <w:rsid w:val="B3F997F8"/>
    <w:rsid w:val="B4FE1D85"/>
    <w:rsid w:val="B5B7B2D8"/>
    <w:rsid w:val="B5D67131"/>
    <w:rsid w:val="B5FF628D"/>
    <w:rsid w:val="B63E052B"/>
    <w:rsid w:val="B6FF2273"/>
    <w:rsid w:val="B7ADC198"/>
    <w:rsid w:val="B7AFD9C8"/>
    <w:rsid w:val="B9138664"/>
    <w:rsid w:val="B9343C61"/>
    <w:rsid w:val="B945B15D"/>
    <w:rsid w:val="B956B089"/>
    <w:rsid w:val="B9E7E97F"/>
    <w:rsid w:val="B9F93C96"/>
    <w:rsid w:val="BAAE20AE"/>
    <w:rsid w:val="BACD7DE4"/>
    <w:rsid w:val="BAFEC98B"/>
    <w:rsid w:val="BB3FCC1F"/>
    <w:rsid w:val="BB5F796A"/>
    <w:rsid w:val="BB9F5AB3"/>
    <w:rsid w:val="BBB30B8B"/>
    <w:rsid w:val="BBFEB02B"/>
    <w:rsid w:val="BC439914"/>
    <w:rsid w:val="BCFFBA5E"/>
    <w:rsid w:val="BD778360"/>
    <w:rsid w:val="BD77A09E"/>
    <w:rsid w:val="BD7D156B"/>
    <w:rsid w:val="BDE7F9CC"/>
    <w:rsid w:val="BDEEBDFE"/>
    <w:rsid w:val="BDFA7E7C"/>
    <w:rsid w:val="BDFE7BFB"/>
    <w:rsid w:val="BE7E9FEE"/>
    <w:rsid w:val="BEEFFF8A"/>
    <w:rsid w:val="BEF75BA2"/>
    <w:rsid w:val="BF452345"/>
    <w:rsid w:val="BF5D02E6"/>
    <w:rsid w:val="BF7B88AC"/>
    <w:rsid w:val="BF7BC13C"/>
    <w:rsid w:val="BFA56E05"/>
    <w:rsid w:val="BFCE980E"/>
    <w:rsid w:val="BFDB8F23"/>
    <w:rsid w:val="BFDFF6EA"/>
    <w:rsid w:val="BFE3F6D8"/>
    <w:rsid w:val="BFE70945"/>
    <w:rsid w:val="BFEEFC0D"/>
    <w:rsid w:val="BFF740F1"/>
    <w:rsid w:val="BFF78D4C"/>
    <w:rsid w:val="BFFA7F61"/>
    <w:rsid w:val="BFFE16BF"/>
    <w:rsid w:val="BFFE9098"/>
    <w:rsid w:val="BFFF208C"/>
    <w:rsid w:val="BFFF322E"/>
    <w:rsid w:val="BFFF60D2"/>
    <w:rsid w:val="C5F5E7DF"/>
    <w:rsid w:val="C77B0CC5"/>
    <w:rsid w:val="C7DEEFED"/>
    <w:rsid w:val="C7FD7E5C"/>
    <w:rsid w:val="CA3B78E0"/>
    <w:rsid w:val="CAE57D36"/>
    <w:rsid w:val="CAFB9C67"/>
    <w:rsid w:val="CBB7A588"/>
    <w:rsid w:val="CBE58CD4"/>
    <w:rsid w:val="CBF7DF1A"/>
    <w:rsid w:val="CBFF8087"/>
    <w:rsid w:val="CBFFB671"/>
    <w:rsid w:val="CCE4F356"/>
    <w:rsid w:val="CDFB86A9"/>
    <w:rsid w:val="CDFED6DB"/>
    <w:rsid w:val="CF7B276A"/>
    <w:rsid w:val="CFBE774E"/>
    <w:rsid w:val="CFDF403B"/>
    <w:rsid w:val="CFF51B51"/>
    <w:rsid w:val="D18F9ED0"/>
    <w:rsid w:val="D37F498D"/>
    <w:rsid w:val="D37F660B"/>
    <w:rsid w:val="D3FB2EB7"/>
    <w:rsid w:val="D48F9591"/>
    <w:rsid w:val="D4BF2575"/>
    <w:rsid w:val="D5FD0ADA"/>
    <w:rsid w:val="D62D7A80"/>
    <w:rsid w:val="D63ACCE1"/>
    <w:rsid w:val="D67FA4B6"/>
    <w:rsid w:val="D697E272"/>
    <w:rsid w:val="D6F93B14"/>
    <w:rsid w:val="D6FB9BE9"/>
    <w:rsid w:val="D7575CC4"/>
    <w:rsid w:val="D75965B6"/>
    <w:rsid w:val="D77743F5"/>
    <w:rsid w:val="D79ADC19"/>
    <w:rsid w:val="D7CAF331"/>
    <w:rsid w:val="D7D19049"/>
    <w:rsid w:val="D7EFE056"/>
    <w:rsid w:val="D7FE5C08"/>
    <w:rsid w:val="D7FF3AD5"/>
    <w:rsid w:val="D8EFF532"/>
    <w:rsid w:val="D9E114BD"/>
    <w:rsid w:val="DAF7586C"/>
    <w:rsid w:val="DB5E2F4B"/>
    <w:rsid w:val="DBAF07A1"/>
    <w:rsid w:val="DBBD0301"/>
    <w:rsid w:val="DBFA9944"/>
    <w:rsid w:val="DBFEA714"/>
    <w:rsid w:val="DBFFE7AC"/>
    <w:rsid w:val="DCEF5BF8"/>
    <w:rsid w:val="DD3D17D0"/>
    <w:rsid w:val="DD6FC808"/>
    <w:rsid w:val="DDAF496C"/>
    <w:rsid w:val="DDBF9159"/>
    <w:rsid w:val="DDEFBCEE"/>
    <w:rsid w:val="DDFC8438"/>
    <w:rsid w:val="DDFD5A1B"/>
    <w:rsid w:val="DDFE8FA5"/>
    <w:rsid w:val="DDFF048E"/>
    <w:rsid w:val="DE4F2B95"/>
    <w:rsid w:val="DE7BBFA2"/>
    <w:rsid w:val="DEAEC6D8"/>
    <w:rsid w:val="DEBB8689"/>
    <w:rsid w:val="DED7F726"/>
    <w:rsid w:val="DEED7D7B"/>
    <w:rsid w:val="DEF7E0CA"/>
    <w:rsid w:val="DEFF2171"/>
    <w:rsid w:val="DF1310A7"/>
    <w:rsid w:val="DF2FD372"/>
    <w:rsid w:val="DF3034AC"/>
    <w:rsid w:val="DF3B8FF5"/>
    <w:rsid w:val="DF6F1546"/>
    <w:rsid w:val="DF7EE2EA"/>
    <w:rsid w:val="DF97808E"/>
    <w:rsid w:val="DF9B0CD3"/>
    <w:rsid w:val="DFA7DD18"/>
    <w:rsid w:val="DFB9D975"/>
    <w:rsid w:val="DFDFF128"/>
    <w:rsid w:val="DFEF8B79"/>
    <w:rsid w:val="DFEFD797"/>
    <w:rsid w:val="DFF003FC"/>
    <w:rsid w:val="DFF37579"/>
    <w:rsid w:val="DFF7A787"/>
    <w:rsid w:val="DFFB466A"/>
    <w:rsid w:val="DFFD0AF8"/>
    <w:rsid w:val="DFFDCF70"/>
    <w:rsid w:val="DFFF2B5D"/>
    <w:rsid w:val="DFFF2FA5"/>
    <w:rsid w:val="DFFF87E6"/>
    <w:rsid w:val="DFFFCBCE"/>
    <w:rsid w:val="E0F7BCBD"/>
    <w:rsid w:val="E1E5D69A"/>
    <w:rsid w:val="E36E135A"/>
    <w:rsid w:val="E3F8EF23"/>
    <w:rsid w:val="E3FB1C1C"/>
    <w:rsid w:val="E3FF4AB3"/>
    <w:rsid w:val="E4DD6729"/>
    <w:rsid w:val="E5BD0A07"/>
    <w:rsid w:val="E5E32728"/>
    <w:rsid w:val="E5EEBEC2"/>
    <w:rsid w:val="E5FEF414"/>
    <w:rsid w:val="E697A1CB"/>
    <w:rsid w:val="E6F71E15"/>
    <w:rsid w:val="E6F9D63E"/>
    <w:rsid w:val="E6FCC606"/>
    <w:rsid w:val="E73D20D3"/>
    <w:rsid w:val="E78F80A2"/>
    <w:rsid w:val="E7DD0493"/>
    <w:rsid w:val="E957A5E7"/>
    <w:rsid w:val="E9FEAD9E"/>
    <w:rsid w:val="EAFCDB97"/>
    <w:rsid w:val="EBEF2E39"/>
    <w:rsid w:val="EBEF9333"/>
    <w:rsid w:val="EBF7A829"/>
    <w:rsid w:val="EBFAF3C8"/>
    <w:rsid w:val="EBFB8514"/>
    <w:rsid w:val="EBFD5E9D"/>
    <w:rsid w:val="EBFFBF03"/>
    <w:rsid w:val="EC2C1CA8"/>
    <w:rsid w:val="ED3F444E"/>
    <w:rsid w:val="ED3F8E02"/>
    <w:rsid w:val="ED75DFE9"/>
    <w:rsid w:val="EDB518F3"/>
    <w:rsid w:val="EDBD2E1B"/>
    <w:rsid w:val="EDDDDEFC"/>
    <w:rsid w:val="EDE58BC3"/>
    <w:rsid w:val="EDE8F03E"/>
    <w:rsid w:val="EDFE1237"/>
    <w:rsid w:val="EDFFAF21"/>
    <w:rsid w:val="EE3EAC1F"/>
    <w:rsid w:val="EE798EC6"/>
    <w:rsid w:val="EE7B380A"/>
    <w:rsid w:val="EEBED6A9"/>
    <w:rsid w:val="EEBFC234"/>
    <w:rsid w:val="EEFABDD4"/>
    <w:rsid w:val="EF4AFFBF"/>
    <w:rsid w:val="EF77CDA0"/>
    <w:rsid w:val="EFB7082A"/>
    <w:rsid w:val="EFC71B58"/>
    <w:rsid w:val="EFD9A741"/>
    <w:rsid w:val="EFDED10C"/>
    <w:rsid w:val="EFEB24BA"/>
    <w:rsid w:val="EFEF3EC1"/>
    <w:rsid w:val="EFF3E35D"/>
    <w:rsid w:val="EFF7F1B5"/>
    <w:rsid w:val="EFFAC808"/>
    <w:rsid w:val="EFFE8461"/>
    <w:rsid w:val="EFFE9510"/>
    <w:rsid w:val="EFFF0B34"/>
    <w:rsid w:val="EFFF0F43"/>
    <w:rsid w:val="EFFF7E12"/>
    <w:rsid w:val="F05D485A"/>
    <w:rsid w:val="F19FF05D"/>
    <w:rsid w:val="F1DA758A"/>
    <w:rsid w:val="F1DF4C26"/>
    <w:rsid w:val="F27B44B0"/>
    <w:rsid w:val="F2EBC203"/>
    <w:rsid w:val="F36B258F"/>
    <w:rsid w:val="F3BB114B"/>
    <w:rsid w:val="F3BDF40F"/>
    <w:rsid w:val="F3D586A5"/>
    <w:rsid w:val="F3E7D550"/>
    <w:rsid w:val="F3F959D1"/>
    <w:rsid w:val="F43F53E6"/>
    <w:rsid w:val="F4FB3512"/>
    <w:rsid w:val="F53FAC65"/>
    <w:rsid w:val="F59516B2"/>
    <w:rsid w:val="F5A99DD7"/>
    <w:rsid w:val="F5DDAB8F"/>
    <w:rsid w:val="F5DF3484"/>
    <w:rsid w:val="F5E4816F"/>
    <w:rsid w:val="F5EEFBF9"/>
    <w:rsid w:val="F5EF0247"/>
    <w:rsid w:val="F5F7E4EA"/>
    <w:rsid w:val="F69FE434"/>
    <w:rsid w:val="F6AE046E"/>
    <w:rsid w:val="F6BDCD9A"/>
    <w:rsid w:val="F6FF95D4"/>
    <w:rsid w:val="F6FFED5C"/>
    <w:rsid w:val="F73FDFF6"/>
    <w:rsid w:val="F757913F"/>
    <w:rsid w:val="F76F58F8"/>
    <w:rsid w:val="F77D5F7B"/>
    <w:rsid w:val="F7988363"/>
    <w:rsid w:val="F7C2EA1C"/>
    <w:rsid w:val="F7EF31E4"/>
    <w:rsid w:val="F7EF6CB0"/>
    <w:rsid w:val="F7F51D44"/>
    <w:rsid w:val="F7F61CAA"/>
    <w:rsid w:val="F7F62E52"/>
    <w:rsid w:val="F7F71D6C"/>
    <w:rsid w:val="F7FAC5B9"/>
    <w:rsid w:val="F7FF491A"/>
    <w:rsid w:val="F7FF621D"/>
    <w:rsid w:val="F7FFA88B"/>
    <w:rsid w:val="F7FFF4B5"/>
    <w:rsid w:val="F8F3C5FB"/>
    <w:rsid w:val="F93DE7B1"/>
    <w:rsid w:val="F9A7C174"/>
    <w:rsid w:val="F9CE1DB9"/>
    <w:rsid w:val="F9EF65D5"/>
    <w:rsid w:val="F9FECCEE"/>
    <w:rsid w:val="FA3B8BC7"/>
    <w:rsid w:val="FA3C61A1"/>
    <w:rsid w:val="FA5D2178"/>
    <w:rsid w:val="FA7F6559"/>
    <w:rsid w:val="FABF3D41"/>
    <w:rsid w:val="FABFB439"/>
    <w:rsid w:val="FABFC52E"/>
    <w:rsid w:val="FACD52AA"/>
    <w:rsid w:val="FAD5D12F"/>
    <w:rsid w:val="FAECD587"/>
    <w:rsid w:val="FAFF5FA3"/>
    <w:rsid w:val="FB196425"/>
    <w:rsid w:val="FB2F7027"/>
    <w:rsid w:val="FB3F266D"/>
    <w:rsid w:val="FB4BE6EF"/>
    <w:rsid w:val="FB5FB1D3"/>
    <w:rsid w:val="FB6F0DD5"/>
    <w:rsid w:val="FB7F799C"/>
    <w:rsid w:val="FBB98C88"/>
    <w:rsid w:val="FBBF8AB3"/>
    <w:rsid w:val="FBCFCB2B"/>
    <w:rsid w:val="FBEB47A4"/>
    <w:rsid w:val="FBF7DEA1"/>
    <w:rsid w:val="FBFEE4DB"/>
    <w:rsid w:val="FBFF58AB"/>
    <w:rsid w:val="FBFF8277"/>
    <w:rsid w:val="FBFFDF0F"/>
    <w:rsid w:val="FBFFEF07"/>
    <w:rsid w:val="FC7EEB34"/>
    <w:rsid w:val="FC7FB6A2"/>
    <w:rsid w:val="FC9BA48D"/>
    <w:rsid w:val="FCEF3155"/>
    <w:rsid w:val="FCEF8673"/>
    <w:rsid w:val="FCFE65AD"/>
    <w:rsid w:val="FD3FFB4F"/>
    <w:rsid w:val="FD6F83D1"/>
    <w:rsid w:val="FD6FB20D"/>
    <w:rsid w:val="FD7069CD"/>
    <w:rsid w:val="FD7D0A7A"/>
    <w:rsid w:val="FD8F5D64"/>
    <w:rsid w:val="FD97B1D7"/>
    <w:rsid w:val="FDB34BAC"/>
    <w:rsid w:val="FDBF30A8"/>
    <w:rsid w:val="FDD75A65"/>
    <w:rsid w:val="FDDC4323"/>
    <w:rsid w:val="FDE766FB"/>
    <w:rsid w:val="FDE7BC6C"/>
    <w:rsid w:val="FDE9E7CC"/>
    <w:rsid w:val="FDEBD5EC"/>
    <w:rsid w:val="FDF6308E"/>
    <w:rsid w:val="FDFB9453"/>
    <w:rsid w:val="FDFBA742"/>
    <w:rsid w:val="FDFC396A"/>
    <w:rsid w:val="FE3B8C71"/>
    <w:rsid w:val="FE3CFA2D"/>
    <w:rsid w:val="FE676EDE"/>
    <w:rsid w:val="FE6FAE6B"/>
    <w:rsid w:val="FE6FFFE6"/>
    <w:rsid w:val="FE7426A7"/>
    <w:rsid w:val="FE7BF1BF"/>
    <w:rsid w:val="FE7F4CAE"/>
    <w:rsid w:val="FEBBB14E"/>
    <w:rsid w:val="FEBF5CEA"/>
    <w:rsid w:val="FECC8475"/>
    <w:rsid w:val="FED7396E"/>
    <w:rsid w:val="FEEBA400"/>
    <w:rsid w:val="FEEF5190"/>
    <w:rsid w:val="FEEFB0A2"/>
    <w:rsid w:val="FEF62853"/>
    <w:rsid w:val="FEFB3A78"/>
    <w:rsid w:val="FEFDC0D4"/>
    <w:rsid w:val="FEFE8A16"/>
    <w:rsid w:val="FEFF4018"/>
    <w:rsid w:val="FEFF8E1E"/>
    <w:rsid w:val="FEFFE632"/>
    <w:rsid w:val="FEFFF439"/>
    <w:rsid w:val="FEFFFDD2"/>
    <w:rsid w:val="FF0DD8F4"/>
    <w:rsid w:val="FF195DA1"/>
    <w:rsid w:val="FF3D27D1"/>
    <w:rsid w:val="FF3DFA98"/>
    <w:rsid w:val="FF538895"/>
    <w:rsid w:val="FF56252F"/>
    <w:rsid w:val="FF5ED4DA"/>
    <w:rsid w:val="FF5FA401"/>
    <w:rsid w:val="FF6EFEA1"/>
    <w:rsid w:val="FF6F4EAB"/>
    <w:rsid w:val="FF6F89B1"/>
    <w:rsid w:val="FF6FCC9E"/>
    <w:rsid w:val="FF73980F"/>
    <w:rsid w:val="FF771624"/>
    <w:rsid w:val="FF7AB071"/>
    <w:rsid w:val="FF7C1928"/>
    <w:rsid w:val="FF7C2364"/>
    <w:rsid w:val="FF7D8020"/>
    <w:rsid w:val="FF7EFD37"/>
    <w:rsid w:val="FF7F6649"/>
    <w:rsid w:val="FF9B47EA"/>
    <w:rsid w:val="FF9E4F5E"/>
    <w:rsid w:val="FF9FE813"/>
    <w:rsid w:val="FFAEB3C9"/>
    <w:rsid w:val="FFAF46CB"/>
    <w:rsid w:val="FFB441AF"/>
    <w:rsid w:val="FFB7F24E"/>
    <w:rsid w:val="FFBA5B5A"/>
    <w:rsid w:val="FFBCD94B"/>
    <w:rsid w:val="FFBDB0C1"/>
    <w:rsid w:val="FFBE8579"/>
    <w:rsid w:val="FFBEC8AF"/>
    <w:rsid w:val="FFBF032F"/>
    <w:rsid w:val="FFBF9379"/>
    <w:rsid w:val="FFBFAA09"/>
    <w:rsid w:val="FFCAD55A"/>
    <w:rsid w:val="FFCFB688"/>
    <w:rsid w:val="FFDB66F5"/>
    <w:rsid w:val="FFDED69F"/>
    <w:rsid w:val="FFDF006E"/>
    <w:rsid w:val="FFDF04F3"/>
    <w:rsid w:val="FFDF27E1"/>
    <w:rsid w:val="FFDF9FC5"/>
    <w:rsid w:val="FFEBDF33"/>
    <w:rsid w:val="FFEF1AD5"/>
    <w:rsid w:val="FFEFB402"/>
    <w:rsid w:val="FFF39623"/>
    <w:rsid w:val="FFF668F5"/>
    <w:rsid w:val="FFF6F455"/>
    <w:rsid w:val="FFF766DD"/>
    <w:rsid w:val="FFF7B454"/>
    <w:rsid w:val="FFF7E5A9"/>
    <w:rsid w:val="FFF7F824"/>
    <w:rsid w:val="FFF98476"/>
    <w:rsid w:val="FFFB1578"/>
    <w:rsid w:val="FFFB4EDD"/>
    <w:rsid w:val="FFFBD7F3"/>
    <w:rsid w:val="FFFC486C"/>
    <w:rsid w:val="FFFD223E"/>
    <w:rsid w:val="FFFD47DC"/>
    <w:rsid w:val="FFFDBAC1"/>
    <w:rsid w:val="FFFE53C9"/>
    <w:rsid w:val="FFFE7435"/>
    <w:rsid w:val="FFFF2893"/>
    <w:rsid w:val="FFFFD95C"/>
    <w:rsid w:val="FFFFF10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nhideWhenUsed/>
    <w:uiPriority w:val="99"/>
    <w:pPr>
      <w:widowControl w:val="0"/>
      <w:jc w:val="both"/>
    </w:pPr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3984-01-29T03:43:00Z</dcterms:created>
  <dc:creator>wtw</dc:creator>
  <cp:lastModifiedBy>wtw</cp:lastModifiedBy>
  <dc:title>实验二 内核结构和汇编指令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