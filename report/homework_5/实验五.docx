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 w:ascii="Courier New" w:hAnsi="Courier New" w:cs="Courier New"/>
          <w:b/>
          <w:bCs/>
          <w:sz w:val="28"/>
          <w:szCs w:val="28"/>
        </w:rPr>
      </w:pPr>
      <w:r>
        <w:rPr>
          <w:rFonts w:hint="default" w:ascii="Courier New" w:hAnsi="Courier New" w:cs="Courier New"/>
          <w:b/>
          <w:bCs/>
          <w:sz w:val="28"/>
          <w:szCs w:val="28"/>
        </w:rPr>
        <w:t>实验四 实时 FIR 滤波处理</w:t>
      </w:r>
    </w:p>
    <w:p>
      <w:pPr>
        <w:jc w:val="center"/>
        <w:rPr>
          <w:rFonts w:hint="default" w:ascii="Courier New" w:hAnsi="Courier New" w:cs="Courier New"/>
          <w:b/>
          <w:bCs/>
          <w:sz w:val="28"/>
          <w:szCs w:val="28"/>
        </w:rPr>
      </w:pPr>
    </w:p>
    <w:p>
      <w:pPr>
        <w:jc w:val="right"/>
        <w:rPr>
          <w:rFonts w:hint="default" w:ascii="Courier New" w:hAnsi="Courier New" w:cs="Courier New"/>
          <w:b/>
          <w:bCs/>
          <w:sz w:val="28"/>
          <w:szCs w:val="28"/>
        </w:rPr>
      </w:pPr>
      <w:r>
        <w:rPr>
          <w:rFonts w:hint="default" w:ascii="Courier New" w:hAnsi="Courier New" w:cs="Courier New"/>
          <w:b/>
          <w:bCs/>
          <w:sz w:val="28"/>
          <w:szCs w:val="28"/>
        </w:rPr>
        <w:t>王亭午</w:t>
      </w:r>
    </w:p>
    <w:p>
      <w:pPr>
        <w:jc w:val="right"/>
        <w:rPr>
          <w:rFonts w:hint="default" w:ascii="Courier New" w:hAnsi="Courier New" w:cs="Courier New"/>
          <w:b/>
          <w:bCs/>
          <w:sz w:val="28"/>
          <w:szCs w:val="28"/>
        </w:rPr>
      </w:pPr>
      <w:r>
        <w:rPr>
          <w:rFonts w:hint="default" w:ascii="Courier New" w:hAnsi="Courier New" w:cs="Courier New"/>
          <w:b/>
          <w:bCs/>
          <w:sz w:val="28"/>
          <w:szCs w:val="28"/>
        </w:rPr>
        <w:t>无210</w:t>
      </w:r>
    </w:p>
    <w:p>
      <w:pPr>
        <w:jc w:val="right"/>
        <w:rPr>
          <w:rFonts w:hint="default" w:ascii="Courier New" w:hAnsi="Courier New" w:cs="Courier New"/>
          <w:b/>
          <w:bCs/>
          <w:sz w:val="28"/>
          <w:szCs w:val="28"/>
        </w:rPr>
      </w:pPr>
      <w:r>
        <w:rPr>
          <w:rFonts w:hint="default" w:ascii="Courier New" w:hAnsi="Courier New" w:cs="Courier New"/>
          <w:b/>
          <w:bCs/>
          <w:sz w:val="28"/>
          <w:szCs w:val="28"/>
        </w:rPr>
        <w:t>2012011018</w:t>
      </w:r>
    </w:p>
    <w:p>
      <w:pPr>
        <w:jc w:val="right"/>
        <w:rPr>
          <w:rFonts w:hint="default" w:ascii="Courier New" w:hAnsi="Courier New" w:cs="Courier New"/>
        </w:rPr>
      </w:pPr>
    </w:p>
    <w:p>
      <w:pPr>
        <w:numPr>
          <w:ilvl w:val="0"/>
          <w:numId w:val="1"/>
        </w:numPr>
        <w:jc w:val="both"/>
        <w:rPr>
          <w:rFonts w:hint="default" w:ascii="Courier New" w:hAnsi="Courier New" w:eastAsia="宋体" w:cs="Courier New"/>
          <w:b/>
          <w:bCs/>
          <w:sz w:val="30"/>
          <w:szCs w:val="30"/>
        </w:rPr>
      </w:pPr>
      <w:r>
        <w:rPr>
          <w:rFonts w:hint="default" w:ascii="Courier New" w:hAnsi="Courier New" w:eastAsia="宋体" w:cs="Courier New"/>
          <w:b/>
          <w:bCs/>
          <w:sz w:val="30"/>
          <w:szCs w:val="30"/>
        </w:rPr>
        <w:t>实验目的</w:t>
      </w:r>
    </w:p>
    <w:p>
      <w:pPr>
        <w:jc w:val="both"/>
        <w:rPr>
          <w:rFonts w:hint="default" w:ascii="Courier New" w:hAnsi="Courier New" w:eastAsia="宋体" w:cs="Courier New"/>
          <w:b/>
          <w:bCs/>
          <w:sz w:val="24"/>
          <w:szCs w:val="24"/>
        </w:rPr>
      </w:pPr>
      <w:r>
        <w:rPr>
          <w:rFonts w:hint="default" w:ascii="Courier New" w:hAnsi="Courier New" w:eastAsia="宋体" w:cs="Courier New"/>
          <w:b/>
          <w:bCs/>
          <w:sz w:val="24"/>
          <w:szCs w:val="24"/>
        </w:rPr>
        <w:t>1.</w:t>
      </w: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1 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学习实时数字信号处理系统中串口数据的输入/出缓存方法、系统实时性分析方法</w:t>
      </w:r>
    </w:p>
    <w:p>
      <w:pPr>
        <w:jc w:val="both"/>
        <w:rPr>
          <w:rFonts w:hint="default" w:ascii="Courier New" w:hAnsi="Courier New" w:eastAsia="宋体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1.2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学习使用二维 DMA 的双自动缓存设置和立体声 FIR 滤波程序设计</w:t>
      </w:r>
    </w:p>
    <w:p>
      <w:pPr>
        <w:jc w:val="both"/>
        <w:rPr>
          <w:rFonts w:hint="default" w:ascii="Courier New" w:hAnsi="Courier New" w:eastAsia="宋体" w:cs="Courier New"/>
          <w:b/>
          <w:bCs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default" w:ascii="Courier New" w:hAnsi="Courier New" w:eastAsia="宋体" w:cs="Courier New"/>
          <w:b/>
          <w:bCs/>
          <w:sz w:val="30"/>
          <w:szCs w:val="30"/>
        </w:rPr>
      </w:pPr>
      <w:r>
        <w:rPr>
          <w:rFonts w:hint="default" w:ascii="Courier New" w:hAnsi="Courier New" w:eastAsia="宋体" w:cs="Courier New"/>
          <w:b/>
          <w:bCs/>
          <w:sz w:val="30"/>
          <w:szCs w:val="30"/>
        </w:rPr>
        <w:t>实验材料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2.1 集成开发和调试系统软件版本 VisualDSP + + 4.5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2.</w:t>
      </w:r>
      <w:r>
        <w:rPr>
          <w:rFonts w:hint="default" w:ascii="Courier New" w:hAnsi="Courier New" w:cs="Courier New"/>
          <w:b/>
          <w:bCs/>
          <w:sz w:val="24"/>
          <w:szCs w:val="24"/>
        </w:rPr>
        <w:t>2</w:t>
      </w: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 评估板 ADSP − BF533 EZ − kit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2.</w:t>
      </w:r>
      <w:r>
        <w:rPr>
          <w:rFonts w:hint="default" w:ascii="Courier New" w:hAnsi="Courier New" w:cs="Courier New"/>
          <w:b/>
          <w:bCs/>
          <w:sz w:val="24"/>
          <w:szCs w:val="24"/>
        </w:rPr>
        <w:t>3 实验用源程序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</w:rPr>
        <w:t>(1) Talk_Through_533_I2S _FIR_2MAC.rar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(2) 第三次实验使用的 Talk_Through_533_I2S.rar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(3)自己编写的几种 FIR 滤波程序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2.</w:t>
      </w:r>
      <w:r>
        <w:rPr>
          <w:rFonts w:hint="default" w:ascii="Courier New" w:hAnsi="Courier New" w:cs="Courier New"/>
          <w:b/>
          <w:bCs/>
          <w:sz w:val="24"/>
          <w:szCs w:val="24"/>
        </w:rPr>
        <w:t>4 实验用音乐序列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</w:rPr>
        <w:t>本次实验提供的噪声文件 noise.wav 和双音多频信号音 DTMF_12345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6.wav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2.</w:t>
      </w:r>
      <w:r>
        <w:rPr>
          <w:rFonts w:hint="default" w:ascii="Courier New" w:hAnsi="Courier New" w:cs="Courier New"/>
          <w:b/>
          <w:bCs/>
          <w:sz w:val="24"/>
          <w:szCs w:val="24"/>
        </w:rPr>
        <w:t>5 实验用配件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</w:rPr>
        <w:t>(1) 耳机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(2) 音乐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播放器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(3) 双 3.5mm 立体声插头音频线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2.</w:t>
      </w:r>
      <w:r>
        <w:rPr>
          <w:rFonts w:hint="default" w:ascii="Courier New" w:hAnsi="Courier New" w:cs="Courier New"/>
          <w:b/>
          <w:bCs/>
          <w:sz w:val="24"/>
          <w:szCs w:val="24"/>
        </w:rPr>
        <w:t>6 阅读参考内容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</w:rPr>
        <w:t>(1) 课程课件第五讲——《实时数字信号处理系统》(2) 第三次实验指导书及其附件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(3) VisualDSP + + 4.5 IDDE 帮助系统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default" w:ascii="Courier New" w:hAnsi="Courier New" w:eastAsia="宋体" w:cs="Courier New"/>
          <w:b/>
          <w:bCs/>
          <w:sz w:val="30"/>
          <w:szCs w:val="30"/>
        </w:rPr>
      </w:pPr>
      <w:r>
        <w:rPr>
          <w:rFonts w:hint="default" w:ascii="Courier New" w:hAnsi="Courier New" w:cs="Courier New"/>
          <w:b/>
          <w:bCs/>
          <w:sz w:val="30"/>
          <w:szCs w:val="30"/>
        </w:rPr>
        <w:t>实验内容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3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.1</w:t>
      </w: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任务一</w:t>
      </w:r>
      <w:r>
        <w:rPr>
          <w:rFonts w:hint="default" w:ascii="Courier New" w:hAnsi="Courier New" w:cs="Courier New"/>
          <w:b/>
          <w:bCs/>
          <w:sz w:val="24"/>
          <w:szCs w:val="24"/>
        </w:rPr>
        <w:t>：执行并理解实时立体声 FIR 滤波例程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3.1.1</w:t>
      </w:r>
      <w:r>
        <w:rPr>
          <w:rFonts w:hint="default" w:ascii="Courier New" w:hAnsi="Courier New" w:eastAsia="宋体" w:cs="Courier New"/>
          <w:b/>
          <w:bCs/>
          <w:sz w:val="21"/>
          <w:szCs w:val="21"/>
        </w:rPr>
        <w:t>实验步骤</w:t>
      </w:r>
    </w:p>
    <w:p>
      <w:pPr>
        <w:numPr>
          <w:ilvl w:val="0"/>
          <w:numId w:val="2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正确建立实验环境(参看第一次和第三次实验指导书的相关部分)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a) 连接评估板和 PC 、电源、音频输入/出等接口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 xml:space="preserve"> </w:t>
      </w: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b)启动 IDDE VDSP++4.5 环境,新建一个工程 TalkThrough_I2S_FIR_2MAC_BF533 ,添加对应 BF533 的源文件,设置工程选项( project options ),选择对应评估板的 session。[注意] 请在 project options 的 project 配置窗口,选择自动检测处理器芯片版本号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(2) 在执行 Build project 成功后,直接运行程序, 播放随实验指导书给定的 noise.wav文件,用耳机可以听到滤波处理后的声音。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(3) 用View/Debug Windows/plot 直接观察输入/出 RxBUF/TxBUF 和 RxBuffer/TxBuffer 波形,观察滤波结果。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3.1.2 </w:t>
      </w:r>
      <w:r>
        <w:rPr>
          <w:rFonts w:hint="default" w:ascii="Courier New" w:hAnsi="Courier New" w:eastAsia="宋体" w:cs="Courier New"/>
          <w:b/>
          <w:bCs/>
          <w:sz w:val="21"/>
          <w:szCs w:val="21"/>
        </w:rPr>
        <w:t>实验</w:t>
      </w:r>
      <w:r>
        <w:rPr>
          <w:rFonts w:hint="default" w:ascii="Courier New" w:hAnsi="Courier New" w:cs="Courier New"/>
          <w:b/>
          <w:bCs/>
          <w:sz w:val="21"/>
          <w:szCs w:val="21"/>
        </w:rPr>
        <w:t>问题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 1.1 如果不选择external SDRAM会出现什么问题</w:t>
      </w:r>
      <w:r>
        <w:rPr>
          <w:rFonts w:hint="default" w:ascii="Courier New" w:hAnsi="Courier New" w:cs="Courier New"/>
          <w:b/>
          <w:bCs/>
          <w:sz w:val="21"/>
          <w:szCs w:val="21"/>
        </w:rPr>
        <w:t>?</w:t>
      </w:r>
      <w:r>
        <w:rPr>
          <w:rFonts w:hint="default" w:ascii="Courier New" w:hAnsi="Courier New" w:cs="Courier New"/>
          <w:b/>
          <w:bCs/>
          <w:sz w:val="21"/>
          <w:szCs w:val="21"/>
        </w:rPr>
        <w:t>为什么</w:t>
      </w:r>
      <w:r>
        <w:rPr>
          <w:rFonts w:hint="default" w:ascii="Courier New" w:hAnsi="Courier New" w:cs="Courier New"/>
          <w:b/>
          <w:bCs/>
          <w:sz w:val="21"/>
          <w:szCs w:val="21"/>
        </w:rPr>
        <w:t>?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</w:t>
      </w:r>
      <w:r>
        <w:rPr>
          <w:rFonts w:hint="default" w:ascii="Courier New" w:hAnsi="Courier New" w:cs="Courier New"/>
          <w:b/>
          <w:bCs/>
          <w:sz w:val="21"/>
          <w:szCs w:val="21"/>
        </w:rPr>
        <w:t>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这个时候出现了错误，如下：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</w:rPr>
              <w:t>[Error li1040] "C:\Program Files (x86)\Analog Devices\VisualDSP 4.5\Blackfin\ldf\ADSP-BF5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</w:rPr>
              <w:t>61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</w:rPr>
              <w:t>.ldf":507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</w:rPr>
              <w:t>Out of memory in output section 'bsz_L1_data_b' in processor 'p0'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</w:rPr>
              <w:t>Total of 0xa80b0 word(s) were not mapped.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</w:rPr>
              <w:t>For more details, see 'linker_log.xml' in the output directory.</w:t>
            </w:r>
          </w:p>
        </w:tc>
      </w:tr>
    </w:tbl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可见这个时候因为没有指定所需要的数据长度，我们的有限硬件空间溢出了，无法分配。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 1.2 你所观察到的 RxBUF/TxBUF 和 RxBuffer/TxBuffer 分别是什么?各保存在哪里?</w:t>
      </w:r>
    </w:p>
    <w:p>
      <w:pPr>
        <w:numPr>
          <w:numId w:val="0"/>
        </w:numPr>
        <w:jc w:val="left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我们组得到的结果图如下（为了显示漂亮我进行了反色）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。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在其中，RxBUF 表示接收整体波形段数据缓存器，TxBUF 表示发送的当前整体波形段数据缓存器。而对应了两个RxBuffer，TxBuffer 表示发送或者接受的一个 pingpong的数据。通过频域效果图，我们可以知道这是一个低通滤波器。</w:t>
      </w:r>
    </w:p>
    <w:p>
      <w:pPr>
        <w:numPr>
          <w:numId w:val="0"/>
        </w:numPr>
        <w:jc w:val="center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kern w:val="2"/>
          <w:sz w:val="21"/>
          <w:lang w:val="en-US" w:eastAsia="zh-CN" w:bidi="ar-SA"/>
        </w:rPr>
        <w:pict>
          <v:shape id="图片 9" o:spid="_x0000_s1026" type="#_x0000_t75" style="height:208.25pt;width:37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图</w:t>
      </w:r>
      <w:r>
        <w:rPr>
          <w:rFonts w:hint="default" w:ascii="Courier New" w:hAnsi="Courier New" w:cs="Courier New"/>
        </w:rPr>
        <w:t>1</w:t>
      </w:r>
      <w:r>
        <w:rPr>
          <w:rFonts w:hint="default" w:ascii="Courier New" w:hAnsi="Courier New" w:cs="Courier New"/>
        </w:rPr>
        <w:t>，RxBUF/TxBUF 和 RxBuffer/TxBuffer 的波形</w:t>
      </w:r>
    </w:p>
    <w:p>
      <w:pPr>
        <w:numPr>
          <w:numId w:val="0"/>
        </w:numPr>
        <w:jc w:val="both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通过查找，我们组发现：0x1004018 0x102c018 0x1000018 0x1002018分别为我们的RxBUF TxBUF RxBuffer TxBuffer的地址。通过查找 BF533 的 memory map 确定他们的位置，这四个地址均位于external memory中。</w:t>
      </w:r>
    </w:p>
    <w:p>
      <w:pPr>
        <w:numPr>
          <w:numId w:val="0"/>
        </w:numPr>
        <w:jc w:val="both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0" o:spid="_x0000_s1027" type="#_x0000_t75" style="height:208.9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default"/>
        </w:rPr>
      </w:pPr>
      <w:r>
        <w:t>图</w:t>
      </w:r>
      <w:r>
        <w:rPr>
          <w:rFonts w:hint="default" w:ascii="Courier New" w:hAnsi="Courier New" w:cs="Courier New"/>
        </w:rPr>
        <w:t>2，频域效果图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 1.3 使用 windows 系统自带的录音软件,配合实验盒中配备的 3.5mm 立体声音频线采录评估板输出,并保存为.wav文件,对比分析评估板的输入/出信号。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这里我们为了节省时间，交给了同组的桑煜同学使用matlab处理。结果图如下：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kern w:val="2"/>
          <w:sz w:val="21"/>
          <w:szCs w:val="21"/>
          <w:lang w:eastAsia="zh-CN" w:bidi="ar-SA"/>
        </w:rPr>
        <w:pict>
          <v:shape id="图片 11" o:spid="_x0000_s1028" type="#_x0000_t75" style="height:197.4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noise_filter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图3，输入输出信号结果图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从上面的图，我们可以看出：原文件的音频信号为噪声，各个频率分量的幅度都基本相同，趋近于白噪声。输出结果通过了一个低通的滤波器，不过因为滤波器的原因有许多旁瓣。用耳机听滤波处理后的声音噪声的幅度变小,声音变小，高频分量被滤除，声音不再刺耳。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3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.</w:t>
      </w: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2 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任务</w:t>
      </w:r>
      <w:r>
        <w:rPr>
          <w:rFonts w:hint="default" w:ascii="Courier New" w:hAnsi="Courier New" w:cs="Courier New"/>
          <w:b/>
          <w:bCs/>
          <w:sz w:val="24"/>
          <w:szCs w:val="24"/>
        </w:rPr>
        <w:t>二：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实时性分析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根据 autobuffering 的原理,缓存器填满发送中断,执行该数据块的处理。如果数据处理复杂度太高,在一个数据块的时钟周期内无法完成,就会出现数据错误。利用 VDSP ++ 中Cycles 寄存器,可以统计程序执行的时钟周期,依据此数据,可以估算算法的实时性和autobuffer 的合适长度。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3.2.1</w:t>
      </w:r>
      <w:r>
        <w:rPr>
          <w:rFonts w:hint="default" w:ascii="Courier New" w:hAnsi="Courier New" w:eastAsia="宋体" w:cs="Courier New"/>
          <w:b/>
          <w:bCs/>
          <w:sz w:val="21"/>
          <w:szCs w:val="21"/>
        </w:rPr>
        <w:t>实验步骤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(1) 实际测量时钟开销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a) 在ISR.c程序中调用process_data.c语句设置一个断点,打开 Register\core\Cycles 窗口。b) 运行程序,停在断点处记录 Cycles 寄存器中的数值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 xml:space="preserve"> </w:t>
      </w: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c) 多次重复上一步骤( 3 次左右就可以)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 xml:space="preserve"> </w:t>
      </w: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d) 计算两次之间的 Cycles 计数差,再求平均值,就是中断服务子程序的时间开销估计值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我们得到的结果图如下：</w:t>
      </w:r>
    </w:p>
    <w:p>
      <w:pPr>
        <w:numPr>
          <w:numId w:val="0"/>
        </w:numPr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2" o:spid="_x0000_s1029" type="#_x0000_t75" style="height:69.75pt;width:175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default"/>
        </w:rPr>
      </w:pPr>
      <w:r>
        <w:rPr>
          <w:rFonts w:hint="default" w:ascii="Courier New" w:hAnsi="Courier New" w:cs="Courier New"/>
        </w:rPr>
        <w:t>图4，时间</w:t>
      </w:r>
      <w:r>
        <w:rPr>
          <w:rFonts w:hint="default"/>
        </w:rPr>
        <w:t>周期结果图</w:t>
      </w:r>
    </w:p>
    <w:p>
      <w:pPr>
        <w:numPr>
          <w:numId w:val="0"/>
        </w:numPr>
        <w:jc w:val="both"/>
        <w:rPr>
          <w:rFonts w:hint="default" w:ascii="Courier New" w:hAnsi="Courier New" w:eastAsia="Ubuntu" w:cs="Courier New"/>
          <w:b w:val="0"/>
          <w:bCs w:val="0"/>
        </w:rPr>
      </w:pPr>
      <w:r>
        <w:rPr>
          <w:rFonts w:hint="default"/>
        </w:rPr>
        <w:t>经过同组同学的计算，我们得到，平均的时间</w:t>
      </w:r>
      <w:r>
        <w:rPr>
          <w:rFonts w:hint="default" w:ascii="Courier New" w:hAnsi="Courier New" w:cs="Courier New"/>
        </w:rPr>
        <w:t>cycles为631137。接下来的计算是这样的。我们已经知道数据的采样率为 fs = 48kHz，同时autobuffer 的长度为1024 × 2因此每个数据块的时间为</w:t>
      </w:r>
      <w:r>
        <w:rPr>
          <w:rFonts w:hint="default" w:ascii="Courier New" w:hAnsi="Courier New" w:eastAsia="Ubuntu" w:cs="Courier New"/>
          <w:b w:val="0"/>
          <w:bCs w:val="0"/>
        </w:rPr>
        <w:t>Δ</w:t>
      </w:r>
      <w:r>
        <w:rPr>
          <w:rFonts w:hint="default" w:ascii="Courier New" w:hAnsi="Courier New" w:eastAsia="Ubuntu" w:cs="Courier New"/>
          <w:b w:val="0"/>
          <w:bCs w:val="0"/>
        </w:rPr>
        <w:t>t</w:t>
      </w:r>
      <w:r>
        <w:rPr>
          <w:rFonts w:hint="default" w:ascii="Courier New" w:hAnsi="Courier New" w:eastAsia="Ubuntu" w:cs="Courier New"/>
          <w:b w:val="0"/>
          <w:bCs w:val="0"/>
          <w:vertAlign w:val="subscript"/>
        </w:rPr>
        <w:t>1</w:t>
      </w:r>
      <w:r>
        <w:rPr>
          <w:rFonts w:hint="default" w:ascii="Courier New" w:hAnsi="Courier New" w:eastAsia="Ubuntu" w:cs="Courier New"/>
          <w:b w:val="0"/>
          <w:bCs w:val="0"/>
        </w:rPr>
        <w:t>=1024*2/48e3=42.7ms。接下来计算总的cycle开销，计算如下：C1=41, C2= N</w:t>
      </w:r>
      <w:r>
        <w:rPr>
          <w:rFonts w:hint="default" w:ascii="Courier New" w:hAnsi="Courier New" w:eastAsia="Ubuntu" w:cs="Courier New"/>
          <w:b w:val="0"/>
          <w:bCs w:val="0"/>
          <w:vertAlign w:val="subscript"/>
        </w:rPr>
        <w:t>i</w:t>
      </w:r>
      <w:r>
        <w:rPr>
          <w:rFonts w:hint="default" w:ascii="Courier New" w:hAnsi="Courier New" w:eastAsia="Ubuntu" w:cs="Courier New"/>
          <w:b w:val="0"/>
          <w:bCs w:val="0"/>
        </w:rPr>
        <w:t>/2*(4+2(N</w:t>
      </w:r>
      <w:r>
        <w:rPr>
          <w:rFonts w:hint="default" w:ascii="Courier New" w:hAnsi="Courier New" w:eastAsia="Ubuntu" w:cs="Courier New"/>
          <w:b w:val="0"/>
          <w:bCs w:val="0"/>
          <w:vertAlign w:val="subscript"/>
        </w:rPr>
        <w:t>c</w:t>
      </w:r>
      <w:r>
        <w:rPr>
          <w:rFonts w:hint="default" w:ascii="Courier New" w:hAnsi="Courier New" w:eastAsia="Ubuntu" w:cs="Courier New"/>
          <w:b w:val="0"/>
          <w:bCs w:val="0"/>
        </w:rPr>
        <w:t>/2-1))=9216。因此总的开销C=C1+C2=9257。最后考虑到BF561的主频率为600MHz。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</w:rPr>
      </w:pPr>
      <w:r>
        <w:rPr>
          <w:rFonts w:hint="default" w:ascii="Courier New" w:hAnsi="Courier New" w:eastAsia="Ubuntu" w:cs="Courier New"/>
          <w:b w:val="0"/>
          <w:bCs w:val="0"/>
        </w:rPr>
        <w:t>最后我们得到处理一个数据块需要用时：</w:t>
      </w:r>
      <w:r>
        <w:rPr>
          <w:rFonts w:hint="default" w:ascii="Courier New" w:hAnsi="Courier New" w:eastAsia="Ubuntu" w:cs="Courier New"/>
          <w:b w:val="0"/>
          <w:bCs w:val="0"/>
        </w:rPr>
        <w:t>Δt</w:t>
      </w:r>
      <w:r>
        <w:rPr>
          <w:rFonts w:hint="default" w:ascii="Courier New" w:hAnsi="Courier New" w:eastAsia="Ubuntu" w:cs="Courier New"/>
          <w:b w:val="0"/>
          <w:bCs w:val="0"/>
          <w:vertAlign w:val="subscript"/>
        </w:rPr>
        <w:t>2</w:t>
      </w:r>
      <w:r>
        <w:rPr>
          <w:rFonts w:hint="default" w:ascii="Courier New" w:hAnsi="Courier New" w:eastAsia="Ubuntu" w:cs="Courier New"/>
          <w:b w:val="0"/>
          <w:bCs w:val="0"/>
        </w:rPr>
        <w:t>=</w:t>
      </w:r>
      <w:r>
        <w:rPr>
          <w:rFonts w:hint="default" w:ascii="Courier New" w:hAnsi="Courier New" w:eastAsia="Ubuntu" w:cs="Courier New"/>
          <w:b w:val="0"/>
          <w:bCs w:val="0"/>
        </w:rPr>
        <w:t>9257/600e6=</w:t>
      </w:r>
      <w:r>
        <w:rPr>
          <w:rFonts w:hint="default" w:ascii="Courier New" w:hAnsi="Courier New" w:eastAsia="Ubuntu" w:cs="Courier New"/>
          <w:b/>
          <w:bCs/>
        </w:rPr>
        <w:t>15.4283μs</w:t>
      </w:r>
      <w:r>
        <w:rPr>
          <w:rFonts w:hint="default" w:ascii="Courier New" w:hAnsi="Courier New" w:eastAsia="Ubuntu" w:cs="Courier New"/>
          <w:b w:val="0"/>
          <w:bCs w:val="0"/>
        </w:rPr>
        <w:t>。这个时间是远远的小于</w:t>
      </w:r>
      <w:r>
        <w:rPr>
          <w:rFonts w:hint="default" w:ascii="Courier New" w:hAnsi="Courier New" w:eastAsia="Ubuntu" w:cs="Courier New"/>
          <w:b w:val="0"/>
          <w:bCs w:val="0"/>
        </w:rPr>
        <w:t>Δt</w:t>
      </w:r>
      <w:r>
        <w:rPr>
          <w:rFonts w:hint="default" w:ascii="Courier New" w:hAnsi="Courier New" w:eastAsia="Ubuntu" w:cs="Courier New"/>
          <w:b w:val="0"/>
          <w:bCs w:val="0"/>
          <w:vertAlign w:val="subscript"/>
        </w:rPr>
        <w:t>1</w:t>
      </w:r>
      <w:r>
        <w:rPr>
          <w:rFonts w:hint="default" w:ascii="Courier New" w:hAnsi="Courier New" w:eastAsia="Ubuntu" w:cs="Courier New"/>
          <w:b w:val="0"/>
          <w:bCs w:val="0"/>
        </w:rPr>
        <w:t>的，所以程序是没有问题的。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3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.</w:t>
      </w: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3 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任务三 分析本实验例程修改的目的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本次实验的例程是在 fir. asm 和实验三的 Talk_Through_533_I2S 的基础上改写而成。主要是针对实时处理,在 DMA 初始化程序中设置了双缓存器,针对立体声处理,在 fir. asm 中增加了一个参数 step(step = 2) ,针对 16 − bit 处理,AD1836 的控制寄存器和 SPORT 的接收和发送寄存器的控制字配置都要作相应修改。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3.3.</w:t>
      </w:r>
      <w:r>
        <w:rPr>
          <w:rFonts w:hint="default" w:ascii="Courier New" w:hAnsi="Courier New" w:cs="Courier New"/>
          <w:b/>
          <w:bCs/>
          <w:sz w:val="21"/>
          <w:szCs w:val="21"/>
        </w:rPr>
        <w:t>1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hint="default" w:ascii="Courier New" w:hAnsi="Courier New" w:eastAsia="宋体" w:cs="Courier New"/>
          <w:b/>
          <w:bCs/>
          <w:sz w:val="21"/>
          <w:szCs w:val="21"/>
        </w:rPr>
        <w:t>实验</w:t>
      </w:r>
      <w:r>
        <w:rPr>
          <w:rFonts w:hint="default" w:ascii="Courier New" w:hAnsi="Courier New" w:cs="Courier New"/>
          <w:b/>
          <w:bCs/>
          <w:sz w:val="21"/>
          <w:szCs w:val="21"/>
        </w:rPr>
        <w:t>步骤</w:t>
      </w:r>
    </w:p>
    <w:p>
      <w:pPr>
        <w:numPr>
          <w:ilvl w:val="0"/>
          <w:numId w:val="3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对比 Talk_Through_533_I2S 和 Talk_Through_533_I2S _FIR_2MAC 两个工程文件,找到相应修改的语句,分析其改动的理由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 xml:space="preserve">。 </w:t>
      </w: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a) 初始化程序对比分析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 xml:space="preserve">。 </w:t>
      </w: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b) 中断服务子程序的对比分析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。</w:t>
      </w: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Talk_Through_533_I2S 的中断服务子程序中,在调用 Process_data(∙) 之前/后使用数据搬移指令,将输入/出缓存器中的数据复制到变量(数据)存储空间: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初始化的改动在下面分析，中断子程序的对比为：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>// confirm interrupt handling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*pDMA2_0_IRQ_STATUS = 0x0001;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>// call function that contains user code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Process_Data();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</w:p>
        </w:tc>
      </w:tr>
    </w:tbl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而原来的程序为：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>// confirm interrupt handling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*pDMA1_IRQ_STATUS = 0x0001;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>// copy input data from dma input buffer into variables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iChannel0LeftIn = iRxBuffer1[INTERNAL_ADC_L0];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iChannel0RightIn = iRxBuffer1[INTERNAL_ADC_R0];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iChannel1LeftIn = iRxBuffer1[INTERNAL_ADC_L1];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iChannel1RightIn = iRxBuffer1[INTERNAL_ADC_R1];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>// call function that contains user code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Process_Data();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>// copy processed data from variables into dma output buffer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iTxBuffer1[INTERNAL_DAC_L0] = iChannel0LeftOut;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iTxBuffer1[INTERNAL_DAC_R0] = iChannel0RightOut;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iTxBuffer1[INTERNAL_DAC_L1] = iChannel1LeftOut;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iTxBuffer1[INTERNAL_DAC_R1] = iChannel1RightOut;</w:t>
            </w:r>
          </w:p>
        </w:tc>
      </w:tr>
    </w:tbl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3.3.</w:t>
      </w:r>
      <w:r>
        <w:rPr>
          <w:rFonts w:hint="default" w:ascii="Courier New" w:hAnsi="Courier New" w:cs="Courier New"/>
          <w:b/>
          <w:bCs/>
          <w:sz w:val="21"/>
          <w:szCs w:val="21"/>
        </w:rPr>
        <w:t>2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hint="default" w:ascii="Courier New" w:hAnsi="Courier New" w:eastAsia="宋体" w:cs="Courier New"/>
          <w:b/>
          <w:bCs/>
          <w:sz w:val="21"/>
          <w:szCs w:val="21"/>
        </w:rPr>
        <w:t>实验</w:t>
      </w:r>
      <w:r>
        <w:rPr>
          <w:rFonts w:hint="default" w:ascii="Courier New" w:hAnsi="Courier New" w:cs="Courier New"/>
          <w:b/>
          <w:bCs/>
          <w:sz w:val="21"/>
          <w:szCs w:val="21"/>
        </w:rPr>
        <w:t>问题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 3.1 根据你对信号通路和数据传递模式的理解,你认为应该修改那几个初始化函数?阅读例程,确认你的理解。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主要的更改如下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*pSPORT0_RCR1 = RFSR | RCKFE;</w:t>
            </w:r>
          </w:p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*pSPORT0_RCR2 = SLEN_16 | RSFSE;</w:t>
            </w:r>
          </w:p>
          <w:p>
            <w:pPr>
              <w:jc w:val="both"/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>// Sport0 transmit configuration</w:t>
            </w:r>
          </w:p>
          <w:p>
            <w:pPr>
              <w:jc w:val="both"/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>// External CLK, External Frame sync, MSB first, Active Low</w:t>
            </w:r>
          </w:p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>// 16-bit data, Secondary side disabled, Stereo frame sync enabl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e</w:t>
            </w:r>
          </w:p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*pSPORT0_TCR1 = TFSR | TCKFE;</w:t>
            </w:r>
          </w:p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*pSPORT0_TCR2 = SLEN_16 | TSFSE;</w:t>
            </w:r>
          </w:p>
        </w:tc>
      </w:tr>
    </w:tbl>
    <w:p>
      <w:p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以及：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jc w:val="both"/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// Configure DMA2 channel0  </w:t>
            </w:r>
          </w:p>
          <w:p>
            <w:pPr>
              <w:jc w:val="both"/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    // Ping-Pong Buffer, the first half of RxBuffer is ping, the second half is pong</w:t>
            </w:r>
          </w:p>
          <w:p>
            <w:pPr>
              <w:jc w:val="both"/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>// 16-bit transfer, Interrupt on inner loop completion, 2 dimensional, Autobuffer mode</w:t>
            </w:r>
          </w:p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*pDMA2_0_CONFIG = WNR | WDSIZE_16 | DI_EN | DI_SEL| DMA2D | FLOW_1;</w:t>
            </w:r>
          </w:p>
          <w:p>
            <w:pPr>
              <w:jc w:val="both"/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>// Start address of data buffer</w:t>
            </w:r>
          </w:p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*pDMA2_0_START_ADDR = (void *)RxBuffer;</w:t>
            </w:r>
          </w:p>
          <w:p>
            <w:pPr>
              <w:jc w:val="both"/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>// DMA inner loop count</w:t>
            </w:r>
          </w:p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*pDMA2_0_X_COUNT = 2*FRAMESIZE;</w:t>
            </w:r>
          </w:p>
          <w:p>
            <w:pPr>
              <w:jc w:val="both"/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>// Inner loop address increment</w:t>
            </w:r>
          </w:p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*pDMA2_0_X_MODIFY = 2;</w:t>
            </w:r>
          </w:p>
          <w:p>
            <w:pPr>
              <w:jc w:val="both"/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>// DMA outer loop count</w:t>
            </w:r>
          </w:p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*pDMA2_0_Y_COUNT = 2;</w:t>
            </w:r>
          </w:p>
          <w:p>
            <w:pPr>
              <w:jc w:val="both"/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/>
                <w:bCs/>
                <w:color w:val="008000"/>
                <w:sz w:val="21"/>
                <w:szCs w:val="21"/>
              </w:rPr>
              <w:t>// Inner outer address increment</w:t>
            </w:r>
          </w:p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*pDMA2_0_Y_MODIFY = 2;</w:t>
            </w:r>
          </w:p>
        </w:tc>
      </w:tr>
    </w:tbl>
    <w:p>
      <w:p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在上面的代码中，主要是启用了2D DMA，所以做了相应的修改，修改了bit为16。</w:t>
      </w:r>
    </w:p>
    <w:p>
      <w:p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 3.2 在 Talk_Through_533_I2S_FIR_2MAC 的中断服务子程序中有这样的操作吗?这是为什么?</w:t>
      </w:r>
    </w:p>
    <w:p>
      <w:p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没有，原因很简单。因为在本程序中,数据传递是通过指针直接读写memcopy完成的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。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这是一个优化程序的小trick。</w:t>
      </w:r>
    </w:p>
    <w:p>
      <w:p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 3.3  process_data. c 调用 fir. asm 新增加的参数 step 有什么意义?程序中如何使用它?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因为我们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输入的音频信号为双声道左右声道相互交替进入输入流。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所以在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fir.asm中step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是指明了这一点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。当我们希望从输入流中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逻辑上的位置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乘以步长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step就是它在物理中实际位置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。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3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.</w:t>
      </w:r>
      <w:r>
        <w:rPr>
          <w:rFonts w:hint="default" w:ascii="Courier New" w:hAnsi="Courier New" w:cs="Courier New"/>
          <w:b/>
          <w:bCs/>
          <w:sz w:val="24"/>
          <w:szCs w:val="24"/>
        </w:rPr>
        <w:t>4</w:t>
      </w: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任务</w:t>
      </w:r>
      <w:r>
        <w:rPr>
          <w:rFonts w:hint="default" w:ascii="Courier New" w:hAnsi="Courier New" w:cs="Courier New"/>
          <w:b/>
          <w:bCs/>
          <w:sz w:val="24"/>
          <w:szCs w:val="24"/>
        </w:rPr>
        <w:t>四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 xml:space="preserve"> 实现自己设计的滤波器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利用本实验提供的例程框架,将自己设计或已有的滤波器设计结果(滤波器系数)写成头文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件的形式,替换 fir_coeff. h 文件,就可以实现自选滤波器的实时滤波处理。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3.</w:t>
      </w:r>
      <w:r>
        <w:rPr>
          <w:rFonts w:hint="default" w:ascii="Courier New" w:hAnsi="Courier New" w:cs="Courier New"/>
          <w:b/>
          <w:bCs/>
          <w:sz w:val="21"/>
          <w:szCs w:val="21"/>
        </w:rPr>
        <w:t>4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.1 </w:t>
      </w:r>
      <w:r>
        <w:rPr>
          <w:rFonts w:hint="default" w:ascii="Courier New" w:hAnsi="Courier New" w:eastAsia="宋体" w:cs="Courier New"/>
          <w:b/>
          <w:bCs/>
          <w:sz w:val="21"/>
          <w:szCs w:val="21"/>
        </w:rPr>
        <w:t>实验</w:t>
      </w:r>
      <w:r>
        <w:rPr>
          <w:rFonts w:hint="default" w:ascii="Courier New" w:hAnsi="Courier New" w:cs="Courier New"/>
          <w:b/>
          <w:bCs/>
          <w:sz w:val="21"/>
          <w:szCs w:val="21"/>
        </w:rPr>
        <w:t>步骤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(1) 设计并生成滤波器系数文件,注意数据类型转换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。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设计一个 FIR 低通滤波器,并将滤波器系数转换成有符号 16 − bit 定点小数形式,并参考fir_coeff.h 的格式编写滤波器系数文件 myfircoeff.h。[建议] 使用 Matlab 的滤波器设计分析工具 fdatool ,用 C−header 形式导出滤波器系数文件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，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注意数据类型的选择和数组长度定义。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(2) 用 myfircoeff. h 替换例程中的 fir_coeff.h 文件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。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(3) 重复任务一的步骤,用 noise. wav 文件验证滤波器设计效果。[提示] 可以利用采录的信号进行滤波器设计效果分析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3.4.</w:t>
      </w:r>
      <w:r>
        <w:rPr>
          <w:rFonts w:hint="default" w:ascii="Courier New" w:hAnsi="Courier New" w:cs="Courier New"/>
          <w:b/>
          <w:bCs/>
          <w:sz w:val="21"/>
          <w:szCs w:val="21"/>
        </w:rPr>
        <w:t>2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hint="default" w:ascii="Courier New" w:hAnsi="Courier New" w:eastAsia="宋体" w:cs="Courier New"/>
          <w:b/>
          <w:bCs/>
          <w:sz w:val="21"/>
          <w:szCs w:val="21"/>
        </w:rPr>
        <w:t>实验</w:t>
      </w:r>
      <w:r>
        <w:rPr>
          <w:rFonts w:hint="default" w:ascii="Courier New" w:hAnsi="Courier New" w:cs="Courier New"/>
          <w:b/>
          <w:bCs/>
          <w:sz w:val="21"/>
          <w:szCs w:val="21"/>
        </w:rPr>
        <w:t>问题</w:t>
      </w:r>
    </w:p>
    <w:p>
      <w:p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问题 </w:t>
      </w:r>
      <w:r>
        <w:rPr>
          <w:rFonts w:hint="default" w:ascii="Courier New" w:hAnsi="Courier New" w:cs="Courier New"/>
          <w:b/>
          <w:bCs/>
          <w:sz w:val="21"/>
          <w:szCs w:val="21"/>
        </w:rPr>
        <w:t>4</w:t>
      </w:r>
      <w:r>
        <w:rPr>
          <w:rFonts w:hint="default" w:ascii="Courier New" w:hAnsi="Courier New" w:cs="Courier New"/>
          <w:b/>
          <w:bCs/>
          <w:sz w:val="21"/>
          <w:szCs w:val="21"/>
        </w:rPr>
        <w:t>.</w:t>
      </w:r>
      <w:r>
        <w:rPr>
          <w:rFonts w:hint="default" w:ascii="Courier New" w:hAnsi="Courier New" w:cs="Courier New"/>
          <w:b/>
          <w:bCs/>
          <w:sz w:val="21"/>
          <w:szCs w:val="21"/>
        </w:rPr>
        <w:t>1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 为什么要进行数据类型转换?这是必须的吗?</w:t>
      </w:r>
    </w:p>
    <w:p>
      <w:p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因为我们dsp中使用的frac16，所以我们必须进行数据转换。</w:t>
      </w:r>
    </w:p>
    <w:p>
      <w:p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 4.</w:t>
      </w:r>
      <w:r>
        <w:rPr>
          <w:rFonts w:hint="default" w:ascii="Courier New" w:hAnsi="Courier New" w:cs="Courier New"/>
          <w:b/>
          <w:bCs/>
          <w:sz w:val="21"/>
          <w:szCs w:val="21"/>
        </w:rPr>
        <w:t>2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 请标明你设计的低通滤波器的设计指标,如通带和阻带截至频率等</w:t>
      </w:r>
      <w:r>
        <w:rPr>
          <w:rFonts w:hint="default" w:ascii="Courier New" w:hAnsi="Courier New" w:cs="Courier New"/>
          <w:b/>
          <w:bCs/>
          <w:sz w:val="21"/>
          <w:szCs w:val="21"/>
        </w:rPr>
        <w:t>。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这里我们使用matlab进行了分析，如图：</w:t>
      </w:r>
    </w:p>
    <w:p>
      <w:pPr>
        <w:jc w:val="center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kern w:val="2"/>
          <w:sz w:val="21"/>
          <w:szCs w:val="21"/>
          <w:lang w:val="en-US" w:eastAsia="zh-CN" w:bidi="ar-SA"/>
        </w:rPr>
        <w:pict>
          <v:shape id="图片 13" o:spid="_x0000_s1030" type="#_x0000_t75" style="height:147.7pt;width:182.4pt;rotation:0f;" o:ole="f" fillcolor="#FFFFFF" filled="f" o:preferrelative="t" stroked="f" coordorigin="0,0" coordsize="21600,21600">
            <v:fill on="f" color2="#FFFFFF" focus="0%"/>
            <v:imagedata gain="65536f" blacklevel="0f" gamma="0" o:title="屏幕快照 2015-10-22 下午3.57.22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Courier New" w:hAnsi="Courier New" w:eastAsia="宋体" w:cs="Courier New"/>
          <w:b w:val="0"/>
          <w:bCs w:val="0"/>
          <w:kern w:val="2"/>
          <w:sz w:val="21"/>
          <w:szCs w:val="21"/>
          <w:lang w:eastAsia="zh-CN" w:bidi="ar-SA"/>
        </w:rPr>
        <w:pict>
          <v:shape id="图片 14" o:spid="_x0000_s1031" type="#_x0000_t75" style="height:147.9pt;width:210.35pt;rotation:0f;" o:ole="f" fillcolor="#FFFFFF" filled="f" o:preferrelative="t" stroked="f" coordorigin="0,0" coordsize="21600,21600">
            <v:fill on="f" color2="#FFFFFF" focus="0%"/>
            <v:imagedata gain="65536f" blacklevel="0f" gamma="0" o:title="屏幕快照 2015-10-22 下午3.57.14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图5，滤波器设计图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其中采样率 48kHz 、截止频率 8kHz 、过渡带 8kHz~12kHz 。将滤波器系数通过 C − head 的形式进行导出。我们进行同样的滤波操作，发现效果也是非常不错的。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kern w:val="2"/>
          <w:sz w:val="21"/>
          <w:szCs w:val="21"/>
          <w:lang w:eastAsia="zh-CN" w:bidi="ar-SA"/>
        </w:rPr>
        <w:pict>
          <v:shape id="图片 16" o:spid="_x0000_s1032" type="#_x0000_t75" style="height:197.4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after2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图6，自己设计滤波器效果图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头文件生成如下：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const int BL = 31;</w:t>
            </w:r>
          </w:p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const int16_T B[31] = {</w:t>
            </w:r>
          </w:p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 xml:space="preserve">       74,    -94,   -208,    -13,    354,    251,   -443,   -713,    260,</w:t>
            </w:r>
          </w:p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 xml:space="preserve">     1345,    464,  -2012,  -2318,   2525,  10009,  13667,  10009,   2525,</w:t>
            </w:r>
          </w:p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 xml:space="preserve">    -2318,  -2012,    464,   1345,    260,   -713,   -443,    251,    354,</w:t>
            </w:r>
          </w:p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 xml:space="preserve">      -13,   -208,    -94,     74</w:t>
            </w:r>
          </w:p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};</w:t>
            </w:r>
          </w:p>
        </w:tc>
      </w:tr>
    </w:tbl>
    <w:p>
      <w:p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3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.</w:t>
      </w:r>
      <w:r>
        <w:rPr>
          <w:rFonts w:hint="default" w:ascii="Courier New" w:hAnsi="Courier New" w:cs="Courier New"/>
          <w:b/>
          <w:bCs/>
          <w:sz w:val="24"/>
          <w:szCs w:val="24"/>
        </w:rPr>
        <w:t>5</w:t>
      </w: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任务</w:t>
      </w:r>
      <w:r>
        <w:rPr>
          <w:rFonts w:hint="default" w:ascii="Courier New" w:hAnsi="Courier New" w:cs="Courier New"/>
          <w:b/>
          <w:bCs/>
          <w:sz w:val="24"/>
          <w:szCs w:val="24"/>
        </w:rPr>
        <w:t>五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 xml:space="preserve"> 实现自己编写的实时 FIR 滤波系统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利用本实验提供的例程框架,将自己设计或已有的滤波器设计结果(滤波器系数)写成头文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件的形式,替换 fir_coeff. h 文件,就可以实现自选滤波器的实时滤波处理。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3.</w:t>
      </w:r>
      <w:r>
        <w:rPr>
          <w:rFonts w:hint="default" w:ascii="Courier New" w:hAnsi="Courier New" w:cs="Courier New"/>
          <w:b/>
          <w:bCs/>
          <w:sz w:val="21"/>
          <w:szCs w:val="21"/>
        </w:rPr>
        <w:t>5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.1 </w:t>
      </w:r>
      <w:r>
        <w:rPr>
          <w:rFonts w:hint="default" w:ascii="Courier New" w:hAnsi="Courier New" w:eastAsia="宋体" w:cs="Courier New"/>
          <w:b/>
          <w:bCs/>
          <w:sz w:val="21"/>
          <w:szCs w:val="21"/>
        </w:rPr>
        <w:t>实验</w:t>
      </w:r>
      <w:r>
        <w:rPr>
          <w:rFonts w:hint="default" w:ascii="Courier New" w:hAnsi="Courier New" w:cs="Courier New"/>
          <w:b/>
          <w:bCs/>
          <w:sz w:val="21"/>
          <w:szCs w:val="21"/>
        </w:rPr>
        <w:t>问题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问题5.1 用实验四中自己写的 C 语言 FIR 滤波程序 myfir.c 代替例程中的 FIR.asm ,对比调用 C 程序和调用汇编程序这两种运行时间开销( Cycles )。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结果图如下：</w:t>
      </w:r>
    </w:p>
    <w:p>
      <w:pPr>
        <w:numPr>
          <w:numId w:val="0"/>
        </w:numPr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7" o:spid="_x0000_s1033" type="#_x0000_t75" style="height:99pt;width:199.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图7，C程序cycle图</w:t>
      </w:r>
    </w:p>
    <w:p>
      <w:pPr>
        <w:numPr>
          <w:numId w:val="0"/>
        </w:numPr>
        <w:jc w:val="both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根据上面的十进制时间，我们可以得到C=444840。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问题5.</w:t>
      </w:r>
      <w:r>
        <w:rPr>
          <w:rFonts w:hint="default" w:ascii="Courier New" w:hAnsi="Courier New" w:cs="Courier New"/>
          <w:b/>
          <w:bCs/>
          <w:sz w:val="21"/>
          <w:szCs w:val="21"/>
        </w:rPr>
        <w:t>2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 用自己的汇编语言 FIR 滤波程序 myfir_Smac_asm.asm 和 myfir_Dmac_asm.asm代替例程中的 fir.asm ,对比这两个子程序运行时间开销( Cycles )。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同理我们得到几个cycle图，对于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myfir_Smac_asm.asm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，我们有：</w:t>
      </w:r>
    </w:p>
    <w:p>
      <w:pPr>
        <w:numPr>
          <w:numId w:val="0"/>
        </w:numPr>
        <w:jc w:val="center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kern w:val="2"/>
          <w:sz w:val="21"/>
          <w:lang w:val="en-US" w:eastAsia="zh-CN" w:bidi="ar-SA"/>
        </w:rPr>
        <w:pict>
          <v:shape id="图片 18" o:spid="_x0000_s1034" type="#_x0000_t75" style="height:91pt;width:10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图8，汇编程序cycle图</w:t>
      </w:r>
    </w:p>
    <w:p>
      <w:pPr>
        <w:numPr>
          <w:numId w:val="0"/>
        </w:numPr>
        <w:jc w:val="both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得到的cycle数为C=3281751。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对于myfir_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D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mac_asm.asm，我们有：</w:t>
      </w:r>
    </w:p>
    <w:p>
      <w:pPr>
        <w:numPr>
          <w:numId w:val="0"/>
        </w:numPr>
        <w:jc w:val="center"/>
        <w:rPr>
          <w:rFonts w:hint="default" w:ascii="Courier New" w:hAnsi="Courier New" w:cs="Courier New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0" o:spid="_x0000_s1035" type="#_x0000_t75" style="height:73.5pt;width:1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图</w:t>
      </w:r>
      <w:r>
        <w:rPr>
          <w:rFonts w:hint="default" w:ascii="Courier New" w:hAnsi="Courier New" w:cs="Courier New"/>
        </w:rPr>
        <w:t>9</w:t>
      </w:r>
      <w:r>
        <w:rPr>
          <w:rFonts w:hint="default" w:ascii="Courier New" w:hAnsi="Courier New" w:cs="Courier New"/>
        </w:rPr>
        <w:t>，汇编程序cycle图</w:t>
      </w:r>
    </w:p>
    <w:p>
      <w:pPr>
        <w:numPr>
          <w:numId w:val="0"/>
        </w:numPr>
        <w:jc w:val="both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得到的cycle数为C=1746653</w:t>
      </w:r>
      <w:r>
        <w:rPr>
          <w:rFonts w:hint="default" w:ascii="Courier New" w:hAnsi="Courier New" w:cs="Courier New"/>
        </w:rPr>
        <w:t>。通过上面的计算，我们可以知道，综合以上可知,运行的时间开销的大小关系为：单MAC开销大于双MAC开销大于原始asm开销。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eastAsia="宋体" w:cs="Courier New"/>
          <w:b/>
          <w:bCs/>
          <w:sz w:val="30"/>
          <w:szCs w:val="30"/>
        </w:rPr>
      </w:pPr>
      <w:r>
        <w:rPr>
          <w:rFonts w:hint="default" w:ascii="Courier New" w:hAnsi="Courier New" w:eastAsia="宋体" w:cs="Courier New"/>
          <w:b/>
          <w:bCs/>
          <w:sz w:val="30"/>
          <w:szCs w:val="30"/>
        </w:rPr>
        <w:t>实验</w:t>
      </w:r>
      <w:r>
        <w:rPr>
          <w:rFonts w:hint="default" w:ascii="Courier New" w:hAnsi="Courier New" w:cs="Courier New"/>
          <w:b/>
          <w:bCs/>
          <w:sz w:val="30"/>
          <w:szCs w:val="30"/>
        </w:rPr>
        <w:t>总结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4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.</w:t>
      </w:r>
      <w:r>
        <w:rPr>
          <w:rFonts w:hint="default" w:ascii="Courier New" w:hAnsi="Courier New" w:cs="Courier New"/>
          <w:b/>
          <w:bCs/>
          <w:sz w:val="24"/>
          <w:szCs w:val="24"/>
        </w:rPr>
        <w:t>1 总结 autobuffering 和双缓存器的作用,以及为满足实时性必须满足的条件。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从课件里，可以知道：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autobuffering 使处理器的 sport 端口直接将接收到的数据存放到存储器中,而不需要产生中断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，这是它最大的有点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。在数据量填满 buffer 时,再产生中断信号,由 DMA 通道取走数据进行运算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，这样可以节省很多时间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而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双缓存器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，则是可以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在一个 buffer 读取数据的同时,可以在另一个 buffer 处理数据。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这样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并行的方式提高了程序运行的效率。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在我们的DSP实时要求下，这个更加重要。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4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.</w:t>
      </w:r>
      <w:r>
        <w:rPr>
          <w:rFonts w:hint="default" w:ascii="Courier New" w:hAnsi="Courier New" w:cs="Courier New"/>
          <w:b/>
          <w:bCs/>
          <w:sz w:val="24"/>
          <w:szCs w:val="24"/>
        </w:rPr>
        <w:t>2 估算利用评估板实时处理 FIR 滤波的滤波器阶数的极限值,即该评估板可以实现最高多少阶的实时 FIR 滤波?</w:t>
      </w:r>
    </w:p>
    <w:p>
      <w:pPr>
        <w:rPr>
          <w:rFonts w:hint="default" w:ascii="Courier New" w:hAnsi="Courier New" w:eastAsia="Ubuntu" w:cs="Courier New"/>
          <w:b w:val="0"/>
          <w:bCs w:val="0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这个我们可以套用公式，我们的561板子的最大频率为600MHz，于是得到：C=</w:t>
      </w:r>
      <w:r>
        <w:rPr>
          <w:rFonts w:hint="default" w:ascii="Courier New" w:hAnsi="Courier New" w:eastAsia="Ubuntu" w:cs="Courier New"/>
          <w:b w:val="0"/>
          <w:bCs w:val="0"/>
        </w:rPr>
        <w:t>Δt</w:t>
      </w:r>
      <w:r>
        <w:rPr>
          <w:rFonts w:hint="default" w:ascii="Courier New" w:hAnsi="Courier New" w:eastAsia="Ubuntu" w:cs="Courier New"/>
          <w:b w:val="0"/>
          <w:bCs w:val="0"/>
          <w:vertAlign w:val="subscript"/>
        </w:rPr>
        <w:t>1</w:t>
      </w:r>
      <w:r>
        <w:rPr>
          <w:rFonts w:hint="default" w:ascii="Courier New" w:hAnsi="Courier New" w:eastAsia="Ubuntu" w:cs="Courier New"/>
          <w:b w:val="0"/>
          <w:bCs w:val="0"/>
        </w:rPr>
        <w:t>*f=25602000个cycle，于是N</w:t>
      </w:r>
      <w:r>
        <w:rPr>
          <w:rFonts w:hint="default" w:ascii="Courier New" w:hAnsi="Courier New" w:eastAsia="Ubuntu" w:cs="Courier New"/>
          <w:b w:val="0"/>
          <w:bCs w:val="0"/>
          <w:vertAlign w:val="subscript"/>
        </w:rPr>
        <w:t>c</w:t>
      </w:r>
      <w:r>
        <w:rPr>
          <w:rFonts w:hint="default" w:ascii="Courier New" w:hAnsi="Courier New" w:eastAsia="Ubuntu" w:cs="Courier New"/>
          <w:b w:val="0"/>
          <w:bCs w:val="0"/>
        </w:rPr>
        <w:t>=2(C-C</w:t>
      </w:r>
      <w:r>
        <w:rPr>
          <w:rFonts w:hint="default" w:ascii="Courier New" w:hAnsi="Courier New" w:eastAsia="Ubuntu" w:cs="Courier New"/>
          <w:b w:val="0"/>
          <w:bCs w:val="0"/>
          <w:vertAlign w:val="subscript"/>
        </w:rPr>
        <w:t>1</w:t>
      </w:r>
      <w:r>
        <w:rPr>
          <w:rFonts w:hint="default" w:ascii="Courier New" w:hAnsi="Courier New" w:eastAsia="Ubuntu" w:cs="Courier New"/>
          <w:b w:val="0"/>
          <w:bCs w:val="0"/>
        </w:rPr>
        <w:t>)/N</w:t>
      </w:r>
      <w:r>
        <w:rPr>
          <w:rFonts w:hint="default" w:ascii="Courier New" w:hAnsi="Courier New" w:eastAsia="Ubuntu" w:cs="Courier New"/>
          <w:b w:val="0"/>
          <w:bCs w:val="0"/>
          <w:vertAlign w:val="subscript"/>
        </w:rPr>
        <w:t>i</w:t>
      </w:r>
      <w:r>
        <w:rPr>
          <w:rFonts w:hint="default" w:ascii="Courier New" w:hAnsi="Courier New" w:eastAsia="Ubuntu" w:cs="Courier New"/>
          <w:b w:val="0"/>
          <w:bCs w:val="0"/>
        </w:rPr>
        <w:t>-2=50001。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4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.</w:t>
      </w:r>
      <w:r>
        <w:rPr>
          <w:rFonts w:hint="default" w:ascii="Courier New" w:hAnsi="Courier New" w:cs="Courier New"/>
          <w:b/>
          <w:bCs/>
          <w:sz w:val="24"/>
          <w:szCs w:val="24"/>
        </w:rPr>
        <w:t>3 总结实验中的问题和解决办法</w:t>
      </w:r>
    </w:p>
    <w:p>
      <w:pPr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本次实验是和桑煜同学，杨思怡同学一起完成的，个人感觉是比较顺利的。中间唯一一个出现了卡顿的地方是因为板子有问题，而不是我们的问题。我们使用的那个板子出现了一组输入输出耳机接口有问题的情况，我们更换了我们板子，调整了程序，调整了驱动，最后发现问题来自于我们的开发板。于是我们使用了另外的一对输入输出口，问题得到了完美的解决。有一个小问题来自于我们当时找不到我们的BUFFER的大小。这个数据并没有在实验报告中指出来，因此我们一开始不太清楚该怎么弄。最后我们在头文件中才终于找到了数据的长度，在这里我们的反应有点迟钝了。</w:t>
      </w:r>
    </w:p>
    <w:p>
      <w:pPr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本次实验很多问题我们都是三个人合作完成的，因此还有一些是队友出现的问题，这里一并整理。在matlab设计的时候，我们需要考虑到采样率的不同，需要进行resample，然后才能开始进行频域的对比。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4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.</w:t>
      </w:r>
      <w:r>
        <w:rPr>
          <w:rFonts w:hint="default" w:ascii="Courier New" w:hAnsi="Courier New" w:cs="Courier New"/>
          <w:b/>
          <w:bCs/>
          <w:sz w:val="24"/>
          <w:szCs w:val="24"/>
        </w:rPr>
        <w:t>4</w:t>
      </w: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 本次实验体会与建议</w:t>
      </w:r>
    </w:p>
    <w:p>
      <w:pPr>
        <w:rPr>
          <w:rFonts w:hint="default" w:ascii="Courier New" w:hAnsi="Courier New" w:eastAsia="Ubuntu" w:cs="Courier New"/>
          <w:b w:val="0"/>
          <w:bCs w:val="0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最后一次实验非常完美的收场了。非常感谢这期间助教老师和老师对我们的指导和帮助。本次实验是合作实验，我发现合作的话能够极大的节省时间，前几次实验都是自己一个人单干，耗费了很长的时间，最后才发现，有点可惜。其次是感觉课程确实是一个非常完整的体系，围绕着几个核心问题，每次实验都对一个方面进行讲解，循序渐进，最后一次课完美收官。通过这几个实验的学习，我们成功的完成了对整个dsp能力的构建，感觉非常高兴。最后，作为一个即将毕业离开清华的学生，突然有种很悲伤的感觉，这样的课不会再有，这样的生活也只有最后一年。</w:t>
      </w:r>
      <w:bookmarkStart w:id="0" w:name="_GoBack"/>
      <w:bookmarkEnd w:id="0"/>
      <w:r>
        <w:rPr>
          <w:rFonts w:hint="default" w:ascii="Courier New" w:hAnsi="Courier New" w:cs="Courier New"/>
          <w:b w:val="0"/>
          <w:bCs w:val="0"/>
          <w:sz w:val="21"/>
          <w:szCs w:val="21"/>
        </w:rPr>
        <w:t>感谢清华对我们的教导。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4"/>
          <w:szCs w:val="24"/>
        </w:rPr>
      </w:pPr>
    </w:p>
    <w:p>
      <w:pPr>
        <w:rPr>
          <w:rFonts w:hint="default" w:ascii="Courier New" w:hAnsi="Courier New" w:eastAsia="Ubuntu" w:cs="Courier New"/>
          <w:b w:val="0"/>
          <w:bCs w:val="0"/>
        </w:rPr>
      </w:pPr>
    </w:p>
    <w:p>
      <w:pPr>
        <w:rPr>
          <w:rFonts w:hint="default" w:ascii="Courier New" w:hAnsi="Courier New" w:cs="Courier New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华文行楷">
    <w:altName w:val="文泉驿微米黑"/>
    <w:panose1 w:val="02010800040101010101"/>
    <w:charset w:val="00"/>
    <w:family w:val="auto"/>
    <w:pitch w:val="default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3354505">
    <w:nsid w:val="5607D789"/>
    <w:multiLevelType w:val="singleLevel"/>
    <w:tmpl w:val="5607D789"/>
    <w:lvl w:ilvl="0" w:tentative="1">
      <w:start w:val="1"/>
      <w:numFmt w:val="decimal"/>
      <w:suff w:val="space"/>
      <w:lvlText w:val="%1."/>
      <w:lvlJc w:val="left"/>
    </w:lvl>
  </w:abstractNum>
  <w:abstractNum w:abstractNumId="1445851146">
    <w:nsid w:val="562DF00A"/>
    <w:multiLevelType w:val="singleLevel"/>
    <w:tmpl w:val="562DF00A"/>
    <w:lvl w:ilvl="0" w:tentative="1">
      <w:start w:val="1"/>
      <w:numFmt w:val="decimal"/>
      <w:suff w:val="space"/>
      <w:lvlText w:val="(%1)"/>
      <w:lvlJc w:val="left"/>
    </w:lvl>
  </w:abstractNum>
  <w:abstractNum w:abstractNumId="1445856075">
    <w:nsid w:val="562E034B"/>
    <w:multiLevelType w:val="singleLevel"/>
    <w:tmpl w:val="562E034B"/>
    <w:lvl w:ilvl="0" w:tentative="1">
      <w:start w:val="1"/>
      <w:numFmt w:val="decimal"/>
      <w:suff w:val="space"/>
      <w:lvlText w:val="(%1)"/>
      <w:lvlJc w:val="left"/>
    </w:lvl>
  </w:abstractNum>
  <w:num w:numId="1">
    <w:abstractNumId w:val="1443354505"/>
  </w:num>
  <w:num w:numId="2">
    <w:abstractNumId w:val="1445851146"/>
  </w:num>
  <w:num w:numId="3">
    <w:abstractNumId w:val="14458560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2EBC203"/>
    <w:rsid w:val="02AFC7C9"/>
    <w:rsid w:val="079F4AB7"/>
    <w:rsid w:val="07FD838F"/>
    <w:rsid w:val="0BDC68E2"/>
    <w:rsid w:val="0DF7972B"/>
    <w:rsid w:val="0DFF1777"/>
    <w:rsid w:val="0ED4B1E8"/>
    <w:rsid w:val="0F7D94A8"/>
    <w:rsid w:val="0FA2BCF4"/>
    <w:rsid w:val="0FED9589"/>
    <w:rsid w:val="114F7933"/>
    <w:rsid w:val="133F0AD4"/>
    <w:rsid w:val="13FF088E"/>
    <w:rsid w:val="14CA3551"/>
    <w:rsid w:val="14E7CA68"/>
    <w:rsid w:val="174ECBF1"/>
    <w:rsid w:val="177745B7"/>
    <w:rsid w:val="17DDF0C3"/>
    <w:rsid w:val="17EFA189"/>
    <w:rsid w:val="18FE1C9C"/>
    <w:rsid w:val="1A1A61C8"/>
    <w:rsid w:val="1ABF6D59"/>
    <w:rsid w:val="1BDF7A56"/>
    <w:rsid w:val="1BFF5645"/>
    <w:rsid w:val="1CDE1A2D"/>
    <w:rsid w:val="1CFE9B87"/>
    <w:rsid w:val="1D6BE7FB"/>
    <w:rsid w:val="1DBB3FF6"/>
    <w:rsid w:val="1DBFC7F1"/>
    <w:rsid w:val="1DFE2843"/>
    <w:rsid w:val="1DFFE7A0"/>
    <w:rsid w:val="1EE7AE47"/>
    <w:rsid w:val="1EFBDB93"/>
    <w:rsid w:val="1F35910E"/>
    <w:rsid w:val="1F7E5E9F"/>
    <w:rsid w:val="1FBFF0BE"/>
    <w:rsid w:val="1FD985D8"/>
    <w:rsid w:val="1FFF6E4D"/>
    <w:rsid w:val="23BE73F3"/>
    <w:rsid w:val="25BDA0B2"/>
    <w:rsid w:val="2643A122"/>
    <w:rsid w:val="26FD4D0E"/>
    <w:rsid w:val="26FD755C"/>
    <w:rsid w:val="27F7D524"/>
    <w:rsid w:val="27FC60AD"/>
    <w:rsid w:val="29DBF902"/>
    <w:rsid w:val="2AFF6348"/>
    <w:rsid w:val="2BFD4BF6"/>
    <w:rsid w:val="2C3D30D2"/>
    <w:rsid w:val="2C7F0220"/>
    <w:rsid w:val="2D63C483"/>
    <w:rsid w:val="2DDC739C"/>
    <w:rsid w:val="2EBB4C69"/>
    <w:rsid w:val="2F874235"/>
    <w:rsid w:val="2F8CF88C"/>
    <w:rsid w:val="2FAF2465"/>
    <w:rsid w:val="2FBF5ABE"/>
    <w:rsid w:val="2FFAF9C9"/>
    <w:rsid w:val="2FFB85BB"/>
    <w:rsid w:val="2FFE6204"/>
    <w:rsid w:val="3136A941"/>
    <w:rsid w:val="316F5867"/>
    <w:rsid w:val="323BBD5C"/>
    <w:rsid w:val="330FA361"/>
    <w:rsid w:val="336EC4BA"/>
    <w:rsid w:val="33A7AD0C"/>
    <w:rsid w:val="346E897E"/>
    <w:rsid w:val="34FB822E"/>
    <w:rsid w:val="34FF1819"/>
    <w:rsid w:val="35BA314B"/>
    <w:rsid w:val="35E7C18C"/>
    <w:rsid w:val="35EF4BB5"/>
    <w:rsid w:val="35F8DA16"/>
    <w:rsid w:val="35FE54ED"/>
    <w:rsid w:val="36FD039E"/>
    <w:rsid w:val="37776A78"/>
    <w:rsid w:val="377D9F7B"/>
    <w:rsid w:val="37AFA6E0"/>
    <w:rsid w:val="37AFE7A8"/>
    <w:rsid w:val="37B7B6D8"/>
    <w:rsid w:val="37EC86ED"/>
    <w:rsid w:val="37FF18E6"/>
    <w:rsid w:val="392EE900"/>
    <w:rsid w:val="39FBB3C2"/>
    <w:rsid w:val="3ABBC426"/>
    <w:rsid w:val="3AF739A9"/>
    <w:rsid w:val="3AF7CD04"/>
    <w:rsid w:val="3B7456BA"/>
    <w:rsid w:val="3B75E966"/>
    <w:rsid w:val="3B7F916F"/>
    <w:rsid w:val="3BCD692A"/>
    <w:rsid w:val="3BE24B36"/>
    <w:rsid w:val="3BFB517B"/>
    <w:rsid w:val="3BFF205F"/>
    <w:rsid w:val="3D1B33B6"/>
    <w:rsid w:val="3D7BAF1A"/>
    <w:rsid w:val="3DDC5A7D"/>
    <w:rsid w:val="3DF33ECE"/>
    <w:rsid w:val="3DFAE13F"/>
    <w:rsid w:val="3E171C7A"/>
    <w:rsid w:val="3E3C2B0A"/>
    <w:rsid w:val="3E9D0574"/>
    <w:rsid w:val="3EEF0D35"/>
    <w:rsid w:val="3F33CE5D"/>
    <w:rsid w:val="3F36521F"/>
    <w:rsid w:val="3F5F54DC"/>
    <w:rsid w:val="3F66550C"/>
    <w:rsid w:val="3F6E989F"/>
    <w:rsid w:val="3F793E6D"/>
    <w:rsid w:val="3F7BE124"/>
    <w:rsid w:val="3F7EC6A6"/>
    <w:rsid w:val="3FA36457"/>
    <w:rsid w:val="3FAF7062"/>
    <w:rsid w:val="3FBFCF80"/>
    <w:rsid w:val="3FD7C377"/>
    <w:rsid w:val="3FD999DF"/>
    <w:rsid w:val="3FEBB4A0"/>
    <w:rsid w:val="3FEF28A2"/>
    <w:rsid w:val="3FF79645"/>
    <w:rsid w:val="3FF99EBC"/>
    <w:rsid w:val="3FFA1867"/>
    <w:rsid w:val="3FFA5E24"/>
    <w:rsid w:val="3FFB5835"/>
    <w:rsid w:val="3FFB6663"/>
    <w:rsid w:val="3FFBAE1C"/>
    <w:rsid w:val="3FFC6285"/>
    <w:rsid w:val="3FFC9CC6"/>
    <w:rsid w:val="3FFE45EE"/>
    <w:rsid w:val="3FFEAFA8"/>
    <w:rsid w:val="3FFEDF5E"/>
    <w:rsid w:val="3FFF9523"/>
    <w:rsid w:val="43FC0EFA"/>
    <w:rsid w:val="43FDA2F7"/>
    <w:rsid w:val="44BF1F51"/>
    <w:rsid w:val="4777F536"/>
    <w:rsid w:val="47A328DC"/>
    <w:rsid w:val="47D78EED"/>
    <w:rsid w:val="47F48F7E"/>
    <w:rsid w:val="47FEFE7F"/>
    <w:rsid w:val="49FED900"/>
    <w:rsid w:val="4AF1E078"/>
    <w:rsid w:val="4BF1353B"/>
    <w:rsid w:val="4BFEFBC4"/>
    <w:rsid w:val="4C66D8A0"/>
    <w:rsid w:val="4CF3C37C"/>
    <w:rsid w:val="4DFFE073"/>
    <w:rsid w:val="4F69CBAF"/>
    <w:rsid w:val="4FBF3FE2"/>
    <w:rsid w:val="4FFFB920"/>
    <w:rsid w:val="51DF06F0"/>
    <w:rsid w:val="5376655D"/>
    <w:rsid w:val="55FF7031"/>
    <w:rsid w:val="567E756A"/>
    <w:rsid w:val="56DFA800"/>
    <w:rsid w:val="56FF9743"/>
    <w:rsid w:val="5752A1C8"/>
    <w:rsid w:val="575D2BAD"/>
    <w:rsid w:val="576DBBA0"/>
    <w:rsid w:val="579BBA74"/>
    <w:rsid w:val="57BB80D9"/>
    <w:rsid w:val="57D7AB2F"/>
    <w:rsid w:val="57DF99F4"/>
    <w:rsid w:val="57E68A85"/>
    <w:rsid w:val="57F36214"/>
    <w:rsid w:val="57FAF090"/>
    <w:rsid w:val="57FC8B96"/>
    <w:rsid w:val="57FE6AE4"/>
    <w:rsid w:val="58B3319F"/>
    <w:rsid w:val="596F6DDF"/>
    <w:rsid w:val="5AAD1AED"/>
    <w:rsid w:val="5AAD3DBA"/>
    <w:rsid w:val="5AF43B3B"/>
    <w:rsid w:val="5AFE7905"/>
    <w:rsid w:val="5AFF8821"/>
    <w:rsid w:val="5BD08D0F"/>
    <w:rsid w:val="5BEFE9AD"/>
    <w:rsid w:val="5BFF9940"/>
    <w:rsid w:val="5CDA361E"/>
    <w:rsid w:val="5D3F74E7"/>
    <w:rsid w:val="5D7F0576"/>
    <w:rsid w:val="5DBC95D8"/>
    <w:rsid w:val="5DBF55D1"/>
    <w:rsid w:val="5DDD4235"/>
    <w:rsid w:val="5DFAF2AA"/>
    <w:rsid w:val="5DFEE64A"/>
    <w:rsid w:val="5DFF9EBC"/>
    <w:rsid w:val="5DFFBFBA"/>
    <w:rsid w:val="5EA7155F"/>
    <w:rsid w:val="5ED5C617"/>
    <w:rsid w:val="5EE393B5"/>
    <w:rsid w:val="5EF6E68F"/>
    <w:rsid w:val="5EFDAACE"/>
    <w:rsid w:val="5EFEC268"/>
    <w:rsid w:val="5EFECE4C"/>
    <w:rsid w:val="5F0FB2AB"/>
    <w:rsid w:val="5F3D64BD"/>
    <w:rsid w:val="5F3F8A87"/>
    <w:rsid w:val="5F4B74B7"/>
    <w:rsid w:val="5F6F1243"/>
    <w:rsid w:val="5F7B52DA"/>
    <w:rsid w:val="5F8FF583"/>
    <w:rsid w:val="5FAE51B1"/>
    <w:rsid w:val="5FB2F7B0"/>
    <w:rsid w:val="5FB5D53E"/>
    <w:rsid w:val="5FBBCD7E"/>
    <w:rsid w:val="5FBF7DF9"/>
    <w:rsid w:val="5FD73F95"/>
    <w:rsid w:val="5FE48D84"/>
    <w:rsid w:val="5FEF1254"/>
    <w:rsid w:val="5FF263EC"/>
    <w:rsid w:val="5FF51CE8"/>
    <w:rsid w:val="5FF5EAC4"/>
    <w:rsid w:val="5FF86552"/>
    <w:rsid w:val="5FFAE55A"/>
    <w:rsid w:val="5FFBA6A9"/>
    <w:rsid w:val="5FFD74C8"/>
    <w:rsid w:val="5FFE9E43"/>
    <w:rsid w:val="5FFF260B"/>
    <w:rsid w:val="5FFF317A"/>
    <w:rsid w:val="60BD60AD"/>
    <w:rsid w:val="6198D707"/>
    <w:rsid w:val="61BA4D83"/>
    <w:rsid w:val="627BF045"/>
    <w:rsid w:val="62F70A0F"/>
    <w:rsid w:val="63BAE4E5"/>
    <w:rsid w:val="65D75623"/>
    <w:rsid w:val="65FE2864"/>
    <w:rsid w:val="665F88D0"/>
    <w:rsid w:val="667C0AD0"/>
    <w:rsid w:val="66FF6933"/>
    <w:rsid w:val="677F9DC3"/>
    <w:rsid w:val="67ADE44B"/>
    <w:rsid w:val="67D92BB8"/>
    <w:rsid w:val="67FBF0DE"/>
    <w:rsid w:val="67FCE788"/>
    <w:rsid w:val="67FFBA9D"/>
    <w:rsid w:val="67FFC8C2"/>
    <w:rsid w:val="68ED9468"/>
    <w:rsid w:val="69778905"/>
    <w:rsid w:val="69DB1A9D"/>
    <w:rsid w:val="6A6AABF2"/>
    <w:rsid w:val="6B5C3333"/>
    <w:rsid w:val="6B7E288B"/>
    <w:rsid w:val="6B7F1BCE"/>
    <w:rsid w:val="6B7F6C00"/>
    <w:rsid w:val="6BC7ACF2"/>
    <w:rsid w:val="6BDBFD10"/>
    <w:rsid w:val="6BF943FF"/>
    <w:rsid w:val="6C8E5EE4"/>
    <w:rsid w:val="6CB7A155"/>
    <w:rsid w:val="6D7FD451"/>
    <w:rsid w:val="6DEF2432"/>
    <w:rsid w:val="6DEFD2B3"/>
    <w:rsid w:val="6DFB87D2"/>
    <w:rsid w:val="6DFF3398"/>
    <w:rsid w:val="6E7945CD"/>
    <w:rsid w:val="6EB92F77"/>
    <w:rsid w:val="6EBB0A60"/>
    <w:rsid w:val="6EBE067C"/>
    <w:rsid w:val="6EBF469B"/>
    <w:rsid w:val="6EDF2EE3"/>
    <w:rsid w:val="6EF7B918"/>
    <w:rsid w:val="6EF953F8"/>
    <w:rsid w:val="6EFD2B85"/>
    <w:rsid w:val="6EFDAEF2"/>
    <w:rsid w:val="6EFE4EE3"/>
    <w:rsid w:val="6F67332E"/>
    <w:rsid w:val="6F7A4A0A"/>
    <w:rsid w:val="6F7BE426"/>
    <w:rsid w:val="6F7DF50C"/>
    <w:rsid w:val="6F93C33A"/>
    <w:rsid w:val="6F9F0DF1"/>
    <w:rsid w:val="6FA7CCD6"/>
    <w:rsid w:val="6FC3F282"/>
    <w:rsid w:val="6FDF6F90"/>
    <w:rsid w:val="6FDFE92E"/>
    <w:rsid w:val="6FECA6C2"/>
    <w:rsid w:val="6FF13183"/>
    <w:rsid w:val="6FF3706B"/>
    <w:rsid w:val="6FF77754"/>
    <w:rsid w:val="6FF9906E"/>
    <w:rsid w:val="6FFCB2F7"/>
    <w:rsid w:val="6FFE8E43"/>
    <w:rsid w:val="6FFE9B25"/>
    <w:rsid w:val="712F6570"/>
    <w:rsid w:val="71DF0DC4"/>
    <w:rsid w:val="7255E85F"/>
    <w:rsid w:val="72DF32CF"/>
    <w:rsid w:val="72DFEE82"/>
    <w:rsid w:val="7379773D"/>
    <w:rsid w:val="739F4ADD"/>
    <w:rsid w:val="73AFBEF5"/>
    <w:rsid w:val="73BF51E5"/>
    <w:rsid w:val="73C55643"/>
    <w:rsid w:val="73CF42F0"/>
    <w:rsid w:val="73EEA4F3"/>
    <w:rsid w:val="73F3730C"/>
    <w:rsid w:val="73FB22DB"/>
    <w:rsid w:val="73FF2454"/>
    <w:rsid w:val="74EF9756"/>
    <w:rsid w:val="75550C4E"/>
    <w:rsid w:val="757DEF66"/>
    <w:rsid w:val="757F81FF"/>
    <w:rsid w:val="75BBB285"/>
    <w:rsid w:val="75BEF908"/>
    <w:rsid w:val="75F52B30"/>
    <w:rsid w:val="75F79718"/>
    <w:rsid w:val="766827CA"/>
    <w:rsid w:val="767C6BF8"/>
    <w:rsid w:val="76AA8AD9"/>
    <w:rsid w:val="76AF91E5"/>
    <w:rsid w:val="76BA0C9F"/>
    <w:rsid w:val="76BB6749"/>
    <w:rsid w:val="76D1E03A"/>
    <w:rsid w:val="76EF8A88"/>
    <w:rsid w:val="76FDAE29"/>
    <w:rsid w:val="76FFE4C5"/>
    <w:rsid w:val="773B6D56"/>
    <w:rsid w:val="774EF015"/>
    <w:rsid w:val="774F0DB0"/>
    <w:rsid w:val="776DEC42"/>
    <w:rsid w:val="777D3582"/>
    <w:rsid w:val="777FCA0D"/>
    <w:rsid w:val="77AEC3FC"/>
    <w:rsid w:val="77BCED0E"/>
    <w:rsid w:val="77D3551E"/>
    <w:rsid w:val="77D7A1C2"/>
    <w:rsid w:val="77D7D485"/>
    <w:rsid w:val="77ED0F5F"/>
    <w:rsid w:val="77EF4107"/>
    <w:rsid w:val="77F5BE22"/>
    <w:rsid w:val="77F6CF36"/>
    <w:rsid w:val="77FB0CC3"/>
    <w:rsid w:val="77FB714C"/>
    <w:rsid w:val="77FE31F4"/>
    <w:rsid w:val="77FF1AB3"/>
    <w:rsid w:val="77FF4193"/>
    <w:rsid w:val="77FFFE57"/>
    <w:rsid w:val="78FDFC2F"/>
    <w:rsid w:val="795EF9D3"/>
    <w:rsid w:val="798F002D"/>
    <w:rsid w:val="79A766CC"/>
    <w:rsid w:val="79BF63C6"/>
    <w:rsid w:val="79E91E4A"/>
    <w:rsid w:val="79F21609"/>
    <w:rsid w:val="79F99CC2"/>
    <w:rsid w:val="79FBB7A6"/>
    <w:rsid w:val="79FD28A4"/>
    <w:rsid w:val="79FEAC0A"/>
    <w:rsid w:val="79FF9E45"/>
    <w:rsid w:val="79FFB798"/>
    <w:rsid w:val="7A79D49D"/>
    <w:rsid w:val="7A9311C0"/>
    <w:rsid w:val="7ABC4F8D"/>
    <w:rsid w:val="7AF76BC9"/>
    <w:rsid w:val="7AF808B3"/>
    <w:rsid w:val="7AFF98B5"/>
    <w:rsid w:val="7B6EA99E"/>
    <w:rsid w:val="7B75322B"/>
    <w:rsid w:val="7B7B920B"/>
    <w:rsid w:val="7B7D9B8F"/>
    <w:rsid w:val="7B7E0D87"/>
    <w:rsid w:val="7B8F227A"/>
    <w:rsid w:val="7BBD9582"/>
    <w:rsid w:val="7BCD4992"/>
    <w:rsid w:val="7BCE1220"/>
    <w:rsid w:val="7BD7A67D"/>
    <w:rsid w:val="7BF76097"/>
    <w:rsid w:val="7BF7D390"/>
    <w:rsid w:val="7BFB4AEA"/>
    <w:rsid w:val="7BFBFC9E"/>
    <w:rsid w:val="7BFE8660"/>
    <w:rsid w:val="7BFEF964"/>
    <w:rsid w:val="7BFF7D66"/>
    <w:rsid w:val="7C1FCBCD"/>
    <w:rsid w:val="7C3C7978"/>
    <w:rsid w:val="7C6C7BD5"/>
    <w:rsid w:val="7C6E5510"/>
    <w:rsid w:val="7C732B2F"/>
    <w:rsid w:val="7C9F0BCB"/>
    <w:rsid w:val="7CC591CA"/>
    <w:rsid w:val="7CE6688D"/>
    <w:rsid w:val="7CFB8A41"/>
    <w:rsid w:val="7CFD5A0B"/>
    <w:rsid w:val="7D5F91BF"/>
    <w:rsid w:val="7D6A39DE"/>
    <w:rsid w:val="7D975729"/>
    <w:rsid w:val="7D9D9630"/>
    <w:rsid w:val="7DB5DB46"/>
    <w:rsid w:val="7DB7D178"/>
    <w:rsid w:val="7DBED02A"/>
    <w:rsid w:val="7DBEE66E"/>
    <w:rsid w:val="7DBF2E4F"/>
    <w:rsid w:val="7DBF346D"/>
    <w:rsid w:val="7DD9B1F5"/>
    <w:rsid w:val="7DE7F33C"/>
    <w:rsid w:val="7DF1FC23"/>
    <w:rsid w:val="7DF79D42"/>
    <w:rsid w:val="7DFB29A4"/>
    <w:rsid w:val="7DFB2D60"/>
    <w:rsid w:val="7DFBD1E9"/>
    <w:rsid w:val="7DFBEE39"/>
    <w:rsid w:val="7DFDF7CB"/>
    <w:rsid w:val="7DFE9861"/>
    <w:rsid w:val="7DFF23F4"/>
    <w:rsid w:val="7DFF83EA"/>
    <w:rsid w:val="7E5CD931"/>
    <w:rsid w:val="7EBBD5C1"/>
    <w:rsid w:val="7ECF18DE"/>
    <w:rsid w:val="7ECF6C24"/>
    <w:rsid w:val="7EDE6EF6"/>
    <w:rsid w:val="7EDF0F2B"/>
    <w:rsid w:val="7EDF373C"/>
    <w:rsid w:val="7EDF4908"/>
    <w:rsid w:val="7EDFC870"/>
    <w:rsid w:val="7EE78A6E"/>
    <w:rsid w:val="7EEB661C"/>
    <w:rsid w:val="7EEF5AFB"/>
    <w:rsid w:val="7EF6E79A"/>
    <w:rsid w:val="7EF71956"/>
    <w:rsid w:val="7EFD25A1"/>
    <w:rsid w:val="7EFF6648"/>
    <w:rsid w:val="7EFF88E7"/>
    <w:rsid w:val="7F1EBDA7"/>
    <w:rsid w:val="7F1FB091"/>
    <w:rsid w:val="7F36A8EA"/>
    <w:rsid w:val="7F375A09"/>
    <w:rsid w:val="7F3DFCEA"/>
    <w:rsid w:val="7F3F5CE4"/>
    <w:rsid w:val="7F4E80D1"/>
    <w:rsid w:val="7F4F143D"/>
    <w:rsid w:val="7F4F213E"/>
    <w:rsid w:val="7F563270"/>
    <w:rsid w:val="7F577288"/>
    <w:rsid w:val="7F5F6987"/>
    <w:rsid w:val="7F6D223C"/>
    <w:rsid w:val="7F6FC131"/>
    <w:rsid w:val="7F7741AC"/>
    <w:rsid w:val="7F77840B"/>
    <w:rsid w:val="7F7BFB2D"/>
    <w:rsid w:val="7F7CB85A"/>
    <w:rsid w:val="7F7DC98F"/>
    <w:rsid w:val="7F7F3EC9"/>
    <w:rsid w:val="7F7F846A"/>
    <w:rsid w:val="7F8AECE0"/>
    <w:rsid w:val="7F9FE960"/>
    <w:rsid w:val="7FA3CC3B"/>
    <w:rsid w:val="7FAB6871"/>
    <w:rsid w:val="7FB5ADB4"/>
    <w:rsid w:val="7FB6A985"/>
    <w:rsid w:val="7FB7300B"/>
    <w:rsid w:val="7FBB6C8F"/>
    <w:rsid w:val="7FBD8609"/>
    <w:rsid w:val="7FBDD1DB"/>
    <w:rsid w:val="7FBF0E4B"/>
    <w:rsid w:val="7FBFA894"/>
    <w:rsid w:val="7FC940B7"/>
    <w:rsid w:val="7FCF022E"/>
    <w:rsid w:val="7FD132A3"/>
    <w:rsid w:val="7FD30A74"/>
    <w:rsid w:val="7FDD0F53"/>
    <w:rsid w:val="7FDDB4CC"/>
    <w:rsid w:val="7FDF6BC8"/>
    <w:rsid w:val="7FDF88C9"/>
    <w:rsid w:val="7FDFA51E"/>
    <w:rsid w:val="7FDFCDA5"/>
    <w:rsid w:val="7FDFD1C5"/>
    <w:rsid w:val="7FE762D6"/>
    <w:rsid w:val="7FE798E5"/>
    <w:rsid w:val="7FED6D12"/>
    <w:rsid w:val="7FEDCE9C"/>
    <w:rsid w:val="7FEF2F83"/>
    <w:rsid w:val="7FEF6383"/>
    <w:rsid w:val="7FEF79AC"/>
    <w:rsid w:val="7FEFA18F"/>
    <w:rsid w:val="7FF5AABD"/>
    <w:rsid w:val="7FF75CA3"/>
    <w:rsid w:val="7FF76A14"/>
    <w:rsid w:val="7FF7AD96"/>
    <w:rsid w:val="7FF7C37C"/>
    <w:rsid w:val="7FF7E2B0"/>
    <w:rsid w:val="7FF98F06"/>
    <w:rsid w:val="7FFA40C8"/>
    <w:rsid w:val="7FFB48ED"/>
    <w:rsid w:val="7FFB9B02"/>
    <w:rsid w:val="7FFD0508"/>
    <w:rsid w:val="7FFD5BBB"/>
    <w:rsid w:val="7FFE96CD"/>
    <w:rsid w:val="7FFEB588"/>
    <w:rsid w:val="7FFEBBA6"/>
    <w:rsid w:val="7FFF0FEB"/>
    <w:rsid w:val="7FFF32E4"/>
    <w:rsid w:val="7FFF332A"/>
    <w:rsid w:val="7FFF74DE"/>
    <w:rsid w:val="7FFFA599"/>
    <w:rsid w:val="7FFFFDEF"/>
    <w:rsid w:val="878D8435"/>
    <w:rsid w:val="87BFCEAE"/>
    <w:rsid w:val="87FBF2FD"/>
    <w:rsid w:val="8D3F265B"/>
    <w:rsid w:val="8F7BFB3B"/>
    <w:rsid w:val="8FA9878E"/>
    <w:rsid w:val="8FDBC4E9"/>
    <w:rsid w:val="8FFEC363"/>
    <w:rsid w:val="91FB591C"/>
    <w:rsid w:val="94936353"/>
    <w:rsid w:val="95DB9C32"/>
    <w:rsid w:val="96FE82A4"/>
    <w:rsid w:val="97C9E3FA"/>
    <w:rsid w:val="97DF6FCE"/>
    <w:rsid w:val="97FD9D04"/>
    <w:rsid w:val="97FFE653"/>
    <w:rsid w:val="997C3641"/>
    <w:rsid w:val="9BA6830D"/>
    <w:rsid w:val="9BEFEA10"/>
    <w:rsid w:val="9CF7FF35"/>
    <w:rsid w:val="9CFE2532"/>
    <w:rsid w:val="9DA876AD"/>
    <w:rsid w:val="9DDFF791"/>
    <w:rsid w:val="9EFFF046"/>
    <w:rsid w:val="9FD34087"/>
    <w:rsid w:val="9FDF661F"/>
    <w:rsid w:val="9FEFA6EC"/>
    <w:rsid w:val="9FFE26D9"/>
    <w:rsid w:val="A2F7BE3B"/>
    <w:rsid w:val="A3EF08A4"/>
    <w:rsid w:val="A459BEBB"/>
    <w:rsid w:val="A5AF4CA8"/>
    <w:rsid w:val="A5BF814C"/>
    <w:rsid w:val="A5E72461"/>
    <w:rsid w:val="A5F773AA"/>
    <w:rsid w:val="A6F3F102"/>
    <w:rsid w:val="A6FEC7F6"/>
    <w:rsid w:val="A7CF2AE3"/>
    <w:rsid w:val="A7D39FC9"/>
    <w:rsid w:val="A7FFD648"/>
    <w:rsid w:val="A8FFBD9F"/>
    <w:rsid w:val="A9770ECE"/>
    <w:rsid w:val="A9FF6E41"/>
    <w:rsid w:val="AAF5639C"/>
    <w:rsid w:val="AAFD98E7"/>
    <w:rsid w:val="ABDB9EE3"/>
    <w:rsid w:val="ABF687C4"/>
    <w:rsid w:val="ABFD9458"/>
    <w:rsid w:val="AC2F0CBD"/>
    <w:rsid w:val="AD1CBDFD"/>
    <w:rsid w:val="AD6F9363"/>
    <w:rsid w:val="ADBF5F3C"/>
    <w:rsid w:val="ADCBD104"/>
    <w:rsid w:val="ADEFF4F6"/>
    <w:rsid w:val="ADFF5E9B"/>
    <w:rsid w:val="AE774800"/>
    <w:rsid w:val="AE7AED2D"/>
    <w:rsid w:val="AE7D5F7C"/>
    <w:rsid w:val="AEB7284A"/>
    <w:rsid w:val="AEFDC550"/>
    <w:rsid w:val="AEFF6627"/>
    <w:rsid w:val="AF7F90D3"/>
    <w:rsid w:val="AFD79FA1"/>
    <w:rsid w:val="AFD7F435"/>
    <w:rsid w:val="AFDCE680"/>
    <w:rsid w:val="AFF73BC1"/>
    <w:rsid w:val="AFFBDBA4"/>
    <w:rsid w:val="AFFE2941"/>
    <w:rsid w:val="B1FFA0D6"/>
    <w:rsid w:val="B3F997F8"/>
    <w:rsid w:val="B4FE1D85"/>
    <w:rsid w:val="B5B7B2D8"/>
    <w:rsid w:val="B5D67131"/>
    <w:rsid w:val="B5FF628D"/>
    <w:rsid w:val="B63E052B"/>
    <w:rsid w:val="B6FF2273"/>
    <w:rsid w:val="B7ADC198"/>
    <w:rsid w:val="B7AFD9C8"/>
    <w:rsid w:val="B9138664"/>
    <w:rsid w:val="B9343C61"/>
    <w:rsid w:val="B945B15D"/>
    <w:rsid w:val="B956B089"/>
    <w:rsid w:val="B9E7E97F"/>
    <w:rsid w:val="B9F93C96"/>
    <w:rsid w:val="BAAE20AE"/>
    <w:rsid w:val="BACD7DE4"/>
    <w:rsid w:val="BAFEC98B"/>
    <w:rsid w:val="BB3FCC1F"/>
    <w:rsid w:val="BB5F796A"/>
    <w:rsid w:val="BB9F5AB3"/>
    <w:rsid w:val="BBB30B8B"/>
    <w:rsid w:val="BBFEB02B"/>
    <w:rsid w:val="BC439914"/>
    <w:rsid w:val="BCFFBA5E"/>
    <w:rsid w:val="BD5F804C"/>
    <w:rsid w:val="BD778360"/>
    <w:rsid w:val="BD77A09E"/>
    <w:rsid w:val="BD7D156B"/>
    <w:rsid w:val="BDE7F9CC"/>
    <w:rsid w:val="BDEEBDFE"/>
    <w:rsid w:val="BDFA7E7C"/>
    <w:rsid w:val="BDFE7BFB"/>
    <w:rsid w:val="BE7E9FEE"/>
    <w:rsid w:val="BEEFFF8A"/>
    <w:rsid w:val="BEF75BA2"/>
    <w:rsid w:val="BF452345"/>
    <w:rsid w:val="BF5D02E6"/>
    <w:rsid w:val="BF7B88AC"/>
    <w:rsid w:val="BF7BC13C"/>
    <w:rsid w:val="BFA56E05"/>
    <w:rsid w:val="BFCE980E"/>
    <w:rsid w:val="BFDB8F23"/>
    <w:rsid w:val="BFDFC95E"/>
    <w:rsid w:val="BFDFF6EA"/>
    <w:rsid w:val="BFE3F6D8"/>
    <w:rsid w:val="BFE70945"/>
    <w:rsid w:val="BFEEFC0D"/>
    <w:rsid w:val="BFF3E2B1"/>
    <w:rsid w:val="BFF740F1"/>
    <w:rsid w:val="BFF78D4C"/>
    <w:rsid w:val="BFFA6F02"/>
    <w:rsid w:val="BFFA7F61"/>
    <w:rsid w:val="BFFDEC59"/>
    <w:rsid w:val="BFFE16BF"/>
    <w:rsid w:val="BFFE9098"/>
    <w:rsid w:val="BFFF208C"/>
    <w:rsid w:val="BFFF322E"/>
    <w:rsid w:val="BFFF60D2"/>
    <w:rsid w:val="C5F5E7DF"/>
    <w:rsid w:val="C77B0CC5"/>
    <w:rsid w:val="C7C329A9"/>
    <w:rsid w:val="C7DEEFED"/>
    <w:rsid w:val="C7FD7E5C"/>
    <w:rsid w:val="CA3B78E0"/>
    <w:rsid w:val="CAE57D36"/>
    <w:rsid w:val="CAFB9C67"/>
    <w:rsid w:val="CBB7A588"/>
    <w:rsid w:val="CBE58CD4"/>
    <w:rsid w:val="CBF7DF1A"/>
    <w:rsid w:val="CBFF8087"/>
    <w:rsid w:val="CBFFB671"/>
    <w:rsid w:val="CCE4F356"/>
    <w:rsid w:val="CDFB86A9"/>
    <w:rsid w:val="CDFED6DB"/>
    <w:rsid w:val="CEFFE9DF"/>
    <w:rsid w:val="CF7B276A"/>
    <w:rsid w:val="CFBE774E"/>
    <w:rsid w:val="CFDF403B"/>
    <w:rsid w:val="CFF51B51"/>
    <w:rsid w:val="CFFF26D9"/>
    <w:rsid w:val="D18F9ED0"/>
    <w:rsid w:val="D37F498D"/>
    <w:rsid w:val="D37F660B"/>
    <w:rsid w:val="D3FB2EB7"/>
    <w:rsid w:val="D48F9591"/>
    <w:rsid w:val="D4BF2575"/>
    <w:rsid w:val="D5FD0ADA"/>
    <w:rsid w:val="D62D7A80"/>
    <w:rsid w:val="D63ACCE1"/>
    <w:rsid w:val="D67FA4B6"/>
    <w:rsid w:val="D697E272"/>
    <w:rsid w:val="D6F06DA8"/>
    <w:rsid w:val="D6F93B14"/>
    <w:rsid w:val="D6FB9BE9"/>
    <w:rsid w:val="D7575CC4"/>
    <w:rsid w:val="D75965B6"/>
    <w:rsid w:val="D77743F5"/>
    <w:rsid w:val="D79ADC19"/>
    <w:rsid w:val="D7CAF331"/>
    <w:rsid w:val="D7D19049"/>
    <w:rsid w:val="D7EFE056"/>
    <w:rsid w:val="D7FE5C08"/>
    <w:rsid w:val="D7FF3AD5"/>
    <w:rsid w:val="D8EFF532"/>
    <w:rsid w:val="D9E114BD"/>
    <w:rsid w:val="DAF7586C"/>
    <w:rsid w:val="DB5E2F4B"/>
    <w:rsid w:val="DBAF07A1"/>
    <w:rsid w:val="DBBD0301"/>
    <w:rsid w:val="DBFA9944"/>
    <w:rsid w:val="DBFEA714"/>
    <w:rsid w:val="DBFFE7AC"/>
    <w:rsid w:val="DCEF5BF8"/>
    <w:rsid w:val="DD3D17D0"/>
    <w:rsid w:val="DD5F85D1"/>
    <w:rsid w:val="DD6FC808"/>
    <w:rsid w:val="DDAF496C"/>
    <w:rsid w:val="DDBF9159"/>
    <w:rsid w:val="DDEFBCEE"/>
    <w:rsid w:val="DDFC8438"/>
    <w:rsid w:val="DDFD5A1B"/>
    <w:rsid w:val="DDFE8FA5"/>
    <w:rsid w:val="DDFF048E"/>
    <w:rsid w:val="DE4F2B95"/>
    <w:rsid w:val="DE7BBFA2"/>
    <w:rsid w:val="DEAEC6D8"/>
    <w:rsid w:val="DEBB8689"/>
    <w:rsid w:val="DED7F726"/>
    <w:rsid w:val="DEED7D7B"/>
    <w:rsid w:val="DEEE9C1E"/>
    <w:rsid w:val="DEF7E0CA"/>
    <w:rsid w:val="DEFF2171"/>
    <w:rsid w:val="DEFF5096"/>
    <w:rsid w:val="DF0D41A7"/>
    <w:rsid w:val="DF1310A7"/>
    <w:rsid w:val="DF2FD372"/>
    <w:rsid w:val="DF3034AC"/>
    <w:rsid w:val="DF3B8FF5"/>
    <w:rsid w:val="DF5D0537"/>
    <w:rsid w:val="DF6F1546"/>
    <w:rsid w:val="DF7EE2EA"/>
    <w:rsid w:val="DF97808E"/>
    <w:rsid w:val="DF9B0CD3"/>
    <w:rsid w:val="DFA7DD18"/>
    <w:rsid w:val="DFB9D975"/>
    <w:rsid w:val="DFBD9872"/>
    <w:rsid w:val="DFDFF128"/>
    <w:rsid w:val="DFEF8B79"/>
    <w:rsid w:val="DFEFD797"/>
    <w:rsid w:val="DFF003FC"/>
    <w:rsid w:val="DFF37579"/>
    <w:rsid w:val="DFF7A787"/>
    <w:rsid w:val="DFFB466A"/>
    <w:rsid w:val="DFFD0AF8"/>
    <w:rsid w:val="DFFDCF70"/>
    <w:rsid w:val="DFFF2B5D"/>
    <w:rsid w:val="DFFF2FA5"/>
    <w:rsid w:val="DFFF87E6"/>
    <w:rsid w:val="DFFF8D46"/>
    <w:rsid w:val="DFFFCBCE"/>
    <w:rsid w:val="E0F7BCBD"/>
    <w:rsid w:val="E1E5D69A"/>
    <w:rsid w:val="E36E135A"/>
    <w:rsid w:val="E3F8EF23"/>
    <w:rsid w:val="E3FB1C1C"/>
    <w:rsid w:val="E3FF4AB3"/>
    <w:rsid w:val="E4DD6729"/>
    <w:rsid w:val="E5BD0A07"/>
    <w:rsid w:val="E5E32728"/>
    <w:rsid w:val="E5EEBEC2"/>
    <w:rsid w:val="E5FEF414"/>
    <w:rsid w:val="E5FFD619"/>
    <w:rsid w:val="E63FD3B9"/>
    <w:rsid w:val="E697A1CB"/>
    <w:rsid w:val="E6F71E15"/>
    <w:rsid w:val="E6F9D63E"/>
    <w:rsid w:val="E6FCC606"/>
    <w:rsid w:val="E73D20D3"/>
    <w:rsid w:val="E78F80A2"/>
    <w:rsid w:val="E7D9866B"/>
    <w:rsid w:val="E7DD0493"/>
    <w:rsid w:val="E957A5E7"/>
    <w:rsid w:val="E9F8CAA9"/>
    <w:rsid w:val="E9FEAD9E"/>
    <w:rsid w:val="EAFCDB97"/>
    <w:rsid w:val="EB7F1BA5"/>
    <w:rsid w:val="EBEF2E39"/>
    <w:rsid w:val="EBEF9333"/>
    <w:rsid w:val="EBF7A829"/>
    <w:rsid w:val="EBFAF3C8"/>
    <w:rsid w:val="EBFB8514"/>
    <w:rsid w:val="EBFD5E9D"/>
    <w:rsid w:val="EBFFBF03"/>
    <w:rsid w:val="EC2C1CA8"/>
    <w:rsid w:val="ECAB1535"/>
    <w:rsid w:val="ED3F444E"/>
    <w:rsid w:val="ED3F8E02"/>
    <w:rsid w:val="ED75DFE9"/>
    <w:rsid w:val="EDB518F3"/>
    <w:rsid w:val="EDBD2E1B"/>
    <w:rsid w:val="EDDDDEFC"/>
    <w:rsid w:val="EDE58BC3"/>
    <w:rsid w:val="EDE8F03E"/>
    <w:rsid w:val="EDFE1237"/>
    <w:rsid w:val="EDFFAF21"/>
    <w:rsid w:val="EE1F0BD2"/>
    <w:rsid w:val="EE3EAC1F"/>
    <w:rsid w:val="EE798EC6"/>
    <w:rsid w:val="EE7B380A"/>
    <w:rsid w:val="EEBED6A9"/>
    <w:rsid w:val="EEBFC234"/>
    <w:rsid w:val="EEF68044"/>
    <w:rsid w:val="EEFABDD4"/>
    <w:rsid w:val="EF4AFFBF"/>
    <w:rsid w:val="EF7709BE"/>
    <w:rsid w:val="EF77CDA0"/>
    <w:rsid w:val="EF945CDE"/>
    <w:rsid w:val="EFB7082A"/>
    <w:rsid w:val="EFC71B58"/>
    <w:rsid w:val="EFD9A741"/>
    <w:rsid w:val="EFDA060D"/>
    <w:rsid w:val="EFDED10C"/>
    <w:rsid w:val="EFEB24BA"/>
    <w:rsid w:val="EFEF3EC1"/>
    <w:rsid w:val="EFF3E35D"/>
    <w:rsid w:val="EFF7F1B5"/>
    <w:rsid w:val="EFFAC808"/>
    <w:rsid w:val="EFFB0B48"/>
    <w:rsid w:val="EFFE8461"/>
    <w:rsid w:val="EFFE9510"/>
    <w:rsid w:val="EFFF0B34"/>
    <w:rsid w:val="EFFF0F43"/>
    <w:rsid w:val="EFFF7E12"/>
    <w:rsid w:val="F05D485A"/>
    <w:rsid w:val="F19FF05D"/>
    <w:rsid w:val="F1DA758A"/>
    <w:rsid w:val="F1DF4C26"/>
    <w:rsid w:val="F27B44B0"/>
    <w:rsid w:val="F2EBC203"/>
    <w:rsid w:val="F36B258F"/>
    <w:rsid w:val="F36F2EB0"/>
    <w:rsid w:val="F3BB114B"/>
    <w:rsid w:val="F3BDF40F"/>
    <w:rsid w:val="F3D586A5"/>
    <w:rsid w:val="F3E7D550"/>
    <w:rsid w:val="F3F959D1"/>
    <w:rsid w:val="F3FF848E"/>
    <w:rsid w:val="F43F53E6"/>
    <w:rsid w:val="F4FB3512"/>
    <w:rsid w:val="F53FAC65"/>
    <w:rsid w:val="F5651892"/>
    <w:rsid w:val="F59516B2"/>
    <w:rsid w:val="F59F756A"/>
    <w:rsid w:val="F5A99DD7"/>
    <w:rsid w:val="F5BD9EF4"/>
    <w:rsid w:val="F5DDAB8F"/>
    <w:rsid w:val="F5DF3484"/>
    <w:rsid w:val="F5E4816F"/>
    <w:rsid w:val="F5EEFBF9"/>
    <w:rsid w:val="F5EF0247"/>
    <w:rsid w:val="F5F7E4EA"/>
    <w:rsid w:val="F69FE434"/>
    <w:rsid w:val="F6AE046E"/>
    <w:rsid w:val="F6BDCD9A"/>
    <w:rsid w:val="F6FD3B28"/>
    <w:rsid w:val="F6FF95D4"/>
    <w:rsid w:val="F6FFED5C"/>
    <w:rsid w:val="F7059BAA"/>
    <w:rsid w:val="F73FDFF6"/>
    <w:rsid w:val="F756E766"/>
    <w:rsid w:val="F757913F"/>
    <w:rsid w:val="F76E0FF8"/>
    <w:rsid w:val="F76F58F8"/>
    <w:rsid w:val="F77D5F7B"/>
    <w:rsid w:val="F7988363"/>
    <w:rsid w:val="F7C2EA1C"/>
    <w:rsid w:val="F7EF31E4"/>
    <w:rsid w:val="F7EF6CB0"/>
    <w:rsid w:val="F7F51D44"/>
    <w:rsid w:val="F7F61CAA"/>
    <w:rsid w:val="F7F62E52"/>
    <w:rsid w:val="F7F6E8ED"/>
    <w:rsid w:val="F7F71D6C"/>
    <w:rsid w:val="F7FAC5B9"/>
    <w:rsid w:val="F7FF491A"/>
    <w:rsid w:val="F7FF621D"/>
    <w:rsid w:val="F7FFA88B"/>
    <w:rsid w:val="F7FFF4B5"/>
    <w:rsid w:val="F8F3C5FB"/>
    <w:rsid w:val="F93DE7B1"/>
    <w:rsid w:val="F9A7C174"/>
    <w:rsid w:val="F9CE1DB9"/>
    <w:rsid w:val="F9EF65D5"/>
    <w:rsid w:val="F9FECCEE"/>
    <w:rsid w:val="FA3B8BC7"/>
    <w:rsid w:val="FA3C61A1"/>
    <w:rsid w:val="FA5D2178"/>
    <w:rsid w:val="FA7F6559"/>
    <w:rsid w:val="FABF3D41"/>
    <w:rsid w:val="FABFB439"/>
    <w:rsid w:val="FABFC52E"/>
    <w:rsid w:val="FACD52AA"/>
    <w:rsid w:val="FAD5D12F"/>
    <w:rsid w:val="FAECD587"/>
    <w:rsid w:val="FAFF5FA3"/>
    <w:rsid w:val="FB196425"/>
    <w:rsid w:val="FB2F7027"/>
    <w:rsid w:val="FB3F266D"/>
    <w:rsid w:val="FB4BE6EF"/>
    <w:rsid w:val="FB5FB1D3"/>
    <w:rsid w:val="FB6F0DD5"/>
    <w:rsid w:val="FB7F799C"/>
    <w:rsid w:val="FBB98C88"/>
    <w:rsid w:val="FBBF8AB3"/>
    <w:rsid w:val="FBCFCB2B"/>
    <w:rsid w:val="FBEB47A4"/>
    <w:rsid w:val="FBF7DEA1"/>
    <w:rsid w:val="FBFEE4DB"/>
    <w:rsid w:val="FBFF58AB"/>
    <w:rsid w:val="FBFF8277"/>
    <w:rsid w:val="FBFFDF0F"/>
    <w:rsid w:val="FBFFEF07"/>
    <w:rsid w:val="FC7EEB34"/>
    <w:rsid w:val="FC7FB6A2"/>
    <w:rsid w:val="FC9BA48D"/>
    <w:rsid w:val="FCEF3155"/>
    <w:rsid w:val="FCEF8673"/>
    <w:rsid w:val="FCFE65AD"/>
    <w:rsid w:val="FCFFFE12"/>
    <w:rsid w:val="FD33E0CF"/>
    <w:rsid w:val="FD3FFB4F"/>
    <w:rsid w:val="FD4E417E"/>
    <w:rsid w:val="FD5A1BF3"/>
    <w:rsid w:val="FD6F83D1"/>
    <w:rsid w:val="FD6FB20D"/>
    <w:rsid w:val="FD7069CD"/>
    <w:rsid w:val="FD7D0A7A"/>
    <w:rsid w:val="FD8F5D64"/>
    <w:rsid w:val="FD97B1D7"/>
    <w:rsid w:val="FDACF1A8"/>
    <w:rsid w:val="FDB34BAC"/>
    <w:rsid w:val="FDBF30A8"/>
    <w:rsid w:val="FDD75A65"/>
    <w:rsid w:val="FDDC4323"/>
    <w:rsid w:val="FDE766FB"/>
    <w:rsid w:val="FDE7BC6C"/>
    <w:rsid w:val="FDE9E7CC"/>
    <w:rsid w:val="FDEBD5EC"/>
    <w:rsid w:val="FDEF763A"/>
    <w:rsid w:val="FDF6308E"/>
    <w:rsid w:val="FDFB9453"/>
    <w:rsid w:val="FDFBA742"/>
    <w:rsid w:val="FDFC396A"/>
    <w:rsid w:val="FE3B8C71"/>
    <w:rsid w:val="FE3CFA2D"/>
    <w:rsid w:val="FE676EDE"/>
    <w:rsid w:val="FE6FAE6B"/>
    <w:rsid w:val="FE6FFFE6"/>
    <w:rsid w:val="FE7426A7"/>
    <w:rsid w:val="FE7BF1BF"/>
    <w:rsid w:val="FE7F4CAE"/>
    <w:rsid w:val="FEBBB14E"/>
    <w:rsid w:val="FEBF3165"/>
    <w:rsid w:val="FEBF5CEA"/>
    <w:rsid w:val="FECC8475"/>
    <w:rsid w:val="FED7396E"/>
    <w:rsid w:val="FED7516E"/>
    <w:rsid w:val="FEEBA400"/>
    <w:rsid w:val="FEEF5190"/>
    <w:rsid w:val="FEEFB0A2"/>
    <w:rsid w:val="FEF62853"/>
    <w:rsid w:val="FEFB3A78"/>
    <w:rsid w:val="FEFDC0D4"/>
    <w:rsid w:val="FEFE8A16"/>
    <w:rsid w:val="FEFF4018"/>
    <w:rsid w:val="FEFF75AE"/>
    <w:rsid w:val="FEFF8E1E"/>
    <w:rsid w:val="FEFFE632"/>
    <w:rsid w:val="FEFFF439"/>
    <w:rsid w:val="FEFFFDD2"/>
    <w:rsid w:val="FF0DD8F4"/>
    <w:rsid w:val="FF195DA1"/>
    <w:rsid w:val="FF2B7C72"/>
    <w:rsid w:val="FF3D27D1"/>
    <w:rsid w:val="FF3DFA98"/>
    <w:rsid w:val="FF538895"/>
    <w:rsid w:val="FF56252F"/>
    <w:rsid w:val="FF5BD4B0"/>
    <w:rsid w:val="FF5ED4DA"/>
    <w:rsid w:val="FF5FA401"/>
    <w:rsid w:val="FF6EFEA1"/>
    <w:rsid w:val="FF6F4EAB"/>
    <w:rsid w:val="FF6F89B1"/>
    <w:rsid w:val="FF6FCC9E"/>
    <w:rsid w:val="FF73980F"/>
    <w:rsid w:val="FF771624"/>
    <w:rsid w:val="FF7AB071"/>
    <w:rsid w:val="FF7C1928"/>
    <w:rsid w:val="FF7C2364"/>
    <w:rsid w:val="FF7D8020"/>
    <w:rsid w:val="FF7E4AF0"/>
    <w:rsid w:val="FF7E7AA7"/>
    <w:rsid w:val="FF7EFD37"/>
    <w:rsid w:val="FF7F6649"/>
    <w:rsid w:val="FF866BB5"/>
    <w:rsid w:val="FF9B47EA"/>
    <w:rsid w:val="FF9E4F5E"/>
    <w:rsid w:val="FF9FE813"/>
    <w:rsid w:val="FFAE1166"/>
    <w:rsid w:val="FFAEB3C9"/>
    <w:rsid w:val="FFAF46CB"/>
    <w:rsid w:val="FFB441AF"/>
    <w:rsid w:val="FFB7F24E"/>
    <w:rsid w:val="FFBA5B5A"/>
    <w:rsid w:val="FFBCD94B"/>
    <w:rsid w:val="FFBDB0C1"/>
    <w:rsid w:val="FFBE8579"/>
    <w:rsid w:val="FFBEC8AF"/>
    <w:rsid w:val="FFBF032F"/>
    <w:rsid w:val="FFBF9379"/>
    <w:rsid w:val="FFBFAA09"/>
    <w:rsid w:val="FFCAD55A"/>
    <w:rsid w:val="FFCFB688"/>
    <w:rsid w:val="FFDA1D44"/>
    <w:rsid w:val="FFDB66F5"/>
    <w:rsid w:val="FFDED69F"/>
    <w:rsid w:val="FFDF006E"/>
    <w:rsid w:val="FFDF04F3"/>
    <w:rsid w:val="FFDF27E1"/>
    <w:rsid w:val="FFDF9FC5"/>
    <w:rsid w:val="FFEB5DE7"/>
    <w:rsid w:val="FFEBDF33"/>
    <w:rsid w:val="FFEF17F0"/>
    <w:rsid w:val="FFEF1AD5"/>
    <w:rsid w:val="FFEFB402"/>
    <w:rsid w:val="FFF35459"/>
    <w:rsid w:val="FFF39623"/>
    <w:rsid w:val="FFF668F5"/>
    <w:rsid w:val="FFF6F455"/>
    <w:rsid w:val="FFF703F3"/>
    <w:rsid w:val="FFF766DD"/>
    <w:rsid w:val="FFF7B454"/>
    <w:rsid w:val="FFF7B751"/>
    <w:rsid w:val="FFF7E5A9"/>
    <w:rsid w:val="FFF7F824"/>
    <w:rsid w:val="FFF98476"/>
    <w:rsid w:val="FFFB1578"/>
    <w:rsid w:val="FFFB4EDD"/>
    <w:rsid w:val="FFFB5DF0"/>
    <w:rsid w:val="FFFBD7F3"/>
    <w:rsid w:val="FFFC486C"/>
    <w:rsid w:val="FFFD223E"/>
    <w:rsid w:val="FFFD47DC"/>
    <w:rsid w:val="FFFDBAC1"/>
    <w:rsid w:val="FFFE53C9"/>
    <w:rsid w:val="FFFE7435"/>
    <w:rsid w:val="FFFF2893"/>
    <w:rsid w:val="FFFFD95C"/>
    <w:rsid w:val="FFFFF10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nhideWhenUsed/>
    <w:uiPriority w:val="9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3836-02-29T11:43:00Z</dcterms:created>
  <dc:creator>wtw</dc:creator>
  <cp:lastModifiedBy>wtw</cp:lastModifiedBy>
  <dcterms:modified xsi:type="dcterms:W3CDTF">2015-10-26T19:49:23Z</dcterms:modified>
  <dc:title>实验二 内核结构和汇编指令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